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B78EB" w14:textId="1E2D62EE" w:rsidR="00B979D8" w:rsidRPr="0082148A" w:rsidRDefault="00282D77">
      <w:pPr>
        <w:pStyle w:val="Date"/>
      </w:pPr>
      <w:r>
        <w:t>07-03-2025</w:t>
      </w:r>
    </w:p>
    <w:p w14:paraId="428AC47C" w14:textId="1EF9FCAC" w:rsidR="00B979D8" w:rsidRPr="0082148A" w:rsidRDefault="00282D77">
      <w:pPr>
        <w:pStyle w:val="Title"/>
      </w:pPr>
      <w:r>
        <w:t>Deep learning</w:t>
      </w:r>
      <w:r w:rsidR="001A199E">
        <w:t xml:space="preserve"> DOCUMENTATION </w:t>
      </w:r>
    </w:p>
    <w:p w14:paraId="60A09F4A" w14:textId="6553AAE4" w:rsidR="00B979D8" w:rsidRPr="0082148A" w:rsidRDefault="00282D77">
      <w:pPr>
        <w:pStyle w:val="Heading1"/>
      </w:pPr>
      <w:r>
        <w:t>Perceptron</w:t>
      </w:r>
    </w:p>
    <w:p w14:paraId="0D0BB659" w14:textId="41B29469" w:rsidR="00B979D8" w:rsidRDefault="00282D77" w:rsidP="00282D77">
      <w:pPr>
        <w:pStyle w:val="ListParagraph"/>
        <w:numPr>
          <w:ilvl w:val="0"/>
          <w:numId w:val="16"/>
        </w:numPr>
      </w:pPr>
      <w:r>
        <w:t xml:space="preserve">Algorithm </w:t>
      </w:r>
    </w:p>
    <w:p w14:paraId="27A2E095" w14:textId="02185A4B" w:rsidR="00282D77" w:rsidRDefault="00282D77" w:rsidP="00282D77">
      <w:pPr>
        <w:pStyle w:val="ListParagraph"/>
        <w:numPr>
          <w:ilvl w:val="0"/>
          <w:numId w:val="16"/>
        </w:numPr>
      </w:pPr>
      <w:r>
        <w:t>Supervised ml</w:t>
      </w:r>
    </w:p>
    <w:p w14:paraId="53F2A66E" w14:textId="1FD8F96E" w:rsidR="00282D77" w:rsidRDefault="00282D77" w:rsidP="00282D77">
      <w:pPr>
        <w:pStyle w:val="ListParagraph"/>
        <w:numPr>
          <w:ilvl w:val="0"/>
          <w:numId w:val="16"/>
        </w:numPr>
      </w:pPr>
      <w:r>
        <w:t>Mathematical model or function</w:t>
      </w:r>
    </w:p>
    <w:p w14:paraId="18A0D961" w14:textId="55CFDD4B" w:rsidR="00282D77" w:rsidRDefault="003B5C73" w:rsidP="00282D77">
      <w:pPr>
        <w:pStyle w:val="ListParagraph"/>
      </w:pPr>
      <w:r w:rsidRPr="00282D77">
        <w:rPr>
          <w:noProof/>
        </w:rPr>
        <w:drawing>
          <wp:anchor distT="0" distB="0" distL="114300" distR="114300" simplePos="0" relativeHeight="251658240" behindDoc="0" locked="0" layoutInCell="1" allowOverlap="1" wp14:anchorId="164F6CAF" wp14:editId="4FC5A612">
            <wp:simplePos x="0" y="0"/>
            <wp:positionH relativeFrom="column">
              <wp:posOffset>715233</wp:posOffset>
            </wp:positionH>
            <wp:positionV relativeFrom="paragraph">
              <wp:posOffset>109245</wp:posOffset>
            </wp:positionV>
            <wp:extent cx="3865245" cy="2213610"/>
            <wp:effectExtent l="0" t="0" r="1905" b="0"/>
            <wp:wrapSquare wrapText="bothSides"/>
            <wp:docPr id="142249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903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5245" cy="2213610"/>
                    </a:xfrm>
                    <a:prstGeom prst="rect">
                      <a:avLst/>
                    </a:prstGeom>
                  </pic:spPr>
                </pic:pic>
              </a:graphicData>
            </a:graphic>
            <wp14:sizeRelH relativeFrom="page">
              <wp14:pctWidth>0</wp14:pctWidth>
            </wp14:sizeRelH>
            <wp14:sizeRelV relativeFrom="page">
              <wp14:pctHeight>0</wp14:pctHeight>
            </wp14:sizeRelV>
          </wp:anchor>
        </w:drawing>
      </w:r>
    </w:p>
    <w:p w14:paraId="4326B3FC" w14:textId="5771CDB4" w:rsidR="00282D77" w:rsidRPr="0082148A" w:rsidRDefault="00282D77" w:rsidP="00282D77">
      <w:pPr>
        <w:pStyle w:val="ListParagraph"/>
      </w:pPr>
    </w:p>
    <w:p w14:paraId="00206B0C" w14:textId="77777777" w:rsidR="00282D77" w:rsidRDefault="00282D77" w:rsidP="003F3D12">
      <w:pPr>
        <w:pStyle w:val="Heading2"/>
      </w:pPr>
    </w:p>
    <w:p w14:paraId="731A30C9" w14:textId="77777777" w:rsidR="00282D77" w:rsidRDefault="00282D77" w:rsidP="003F3D12">
      <w:pPr>
        <w:pStyle w:val="Heading2"/>
      </w:pPr>
    </w:p>
    <w:p w14:paraId="62683156" w14:textId="223F82C4" w:rsidR="00282D77" w:rsidRDefault="00282D77" w:rsidP="003F3D12">
      <w:pPr>
        <w:pStyle w:val="Heading2"/>
      </w:pPr>
    </w:p>
    <w:p w14:paraId="0641E47C" w14:textId="4283DB12" w:rsidR="00282D77" w:rsidRDefault="00282D77" w:rsidP="003F3D12">
      <w:pPr>
        <w:pStyle w:val="Heading2"/>
      </w:pPr>
    </w:p>
    <w:p w14:paraId="437AC6A8" w14:textId="414F3CC2" w:rsidR="00282D77" w:rsidRDefault="00282D77" w:rsidP="003F3D12">
      <w:pPr>
        <w:pStyle w:val="Heading2"/>
      </w:pPr>
    </w:p>
    <w:p w14:paraId="759E4A61" w14:textId="5A395703" w:rsidR="00282D77" w:rsidRDefault="00282D77" w:rsidP="003F3D12">
      <w:pPr>
        <w:pStyle w:val="Heading2"/>
      </w:pPr>
    </w:p>
    <w:p w14:paraId="76A0BCE5" w14:textId="79A5044C" w:rsidR="00282D77" w:rsidRDefault="00282D77" w:rsidP="003F3D12">
      <w:pPr>
        <w:pStyle w:val="Heading2"/>
      </w:pPr>
    </w:p>
    <w:p w14:paraId="13A2A568" w14:textId="52840A4D" w:rsidR="00282D77" w:rsidRDefault="00282D77" w:rsidP="003F3D12">
      <w:pPr>
        <w:pStyle w:val="Heading2"/>
      </w:pPr>
    </w:p>
    <w:p w14:paraId="402AEDFC" w14:textId="7D76D2DB" w:rsidR="00282D77" w:rsidRDefault="00282D77" w:rsidP="00282D77">
      <w:pPr>
        <w:pStyle w:val="ListParagraph"/>
        <w:numPr>
          <w:ilvl w:val="0"/>
          <w:numId w:val="16"/>
        </w:numPr>
      </w:pPr>
      <w:r>
        <w:t>Activation function is used to bring the value of z in some range like (0,1) or (-1,1)</w:t>
      </w:r>
    </w:p>
    <w:p w14:paraId="582CE22A" w14:textId="3D10B09B" w:rsidR="00282D77" w:rsidRPr="00282D77" w:rsidRDefault="003B5C73" w:rsidP="00282D77">
      <w:r w:rsidRPr="00282D77">
        <w:rPr>
          <w:noProof/>
        </w:rPr>
        <w:drawing>
          <wp:anchor distT="0" distB="0" distL="114300" distR="114300" simplePos="0" relativeHeight="251659264" behindDoc="0" locked="0" layoutInCell="1" allowOverlap="1" wp14:anchorId="74F2B332" wp14:editId="05506D22">
            <wp:simplePos x="0" y="0"/>
            <wp:positionH relativeFrom="column">
              <wp:posOffset>679103</wp:posOffset>
            </wp:positionH>
            <wp:positionV relativeFrom="paragraph">
              <wp:posOffset>12700</wp:posOffset>
            </wp:positionV>
            <wp:extent cx="4072890" cy="2306320"/>
            <wp:effectExtent l="0" t="0" r="3810" b="0"/>
            <wp:wrapSquare wrapText="bothSides"/>
            <wp:docPr id="16622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6462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2890" cy="2306320"/>
                    </a:xfrm>
                    <a:prstGeom prst="rect">
                      <a:avLst/>
                    </a:prstGeom>
                  </pic:spPr>
                </pic:pic>
              </a:graphicData>
            </a:graphic>
            <wp14:sizeRelH relativeFrom="page">
              <wp14:pctWidth>0</wp14:pctWidth>
            </wp14:sizeRelH>
            <wp14:sizeRelV relativeFrom="page">
              <wp14:pctHeight>0</wp14:pctHeight>
            </wp14:sizeRelV>
          </wp:anchor>
        </w:drawing>
      </w:r>
    </w:p>
    <w:p w14:paraId="25BB7421" w14:textId="77777777" w:rsidR="00282D77" w:rsidRDefault="00282D77" w:rsidP="003F3D12">
      <w:pPr>
        <w:pStyle w:val="Heading2"/>
      </w:pPr>
    </w:p>
    <w:p w14:paraId="218118C4" w14:textId="77777777" w:rsidR="00282D77" w:rsidRDefault="00282D77" w:rsidP="003F3D12">
      <w:pPr>
        <w:pStyle w:val="Heading2"/>
      </w:pPr>
    </w:p>
    <w:p w14:paraId="3DB380EF" w14:textId="77777777" w:rsidR="00282D77" w:rsidRDefault="00282D77" w:rsidP="003F3D12">
      <w:pPr>
        <w:pStyle w:val="Heading2"/>
      </w:pPr>
    </w:p>
    <w:p w14:paraId="2CC48A54" w14:textId="77777777" w:rsidR="00282D77" w:rsidRDefault="00282D77" w:rsidP="003F3D12">
      <w:pPr>
        <w:pStyle w:val="Heading2"/>
      </w:pPr>
    </w:p>
    <w:p w14:paraId="6CC665C9" w14:textId="77777777" w:rsidR="00282D77" w:rsidRDefault="00282D77" w:rsidP="003F3D12">
      <w:pPr>
        <w:pStyle w:val="Heading2"/>
      </w:pPr>
    </w:p>
    <w:p w14:paraId="18689238" w14:textId="77777777" w:rsidR="00282D77" w:rsidRDefault="00282D77" w:rsidP="003F3D12">
      <w:pPr>
        <w:pStyle w:val="Heading2"/>
      </w:pPr>
    </w:p>
    <w:p w14:paraId="2217E515" w14:textId="77777777" w:rsidR="00282D77" w:rsidRDefault="00282D77" w:rsidP="00282D77"/>
    <w:p w14:paraId="10800118" w14:textId="77777777" w:rsidR="00282D77" w:rsidRDefault="00282D77" w:rsidP="00282D77"/>
    <w:p w14:paraId="0E0D25C8" w14:textId="77777777" w:rsidR="00282D77" w:rsidRDefault="00282D77" w:rsidP="00282D77"/>
    <w:p w14:paraId="27168F04" w14:textId="73812FC0" w:rsidR="00282D77" w:rsidRPr="00282D77" w:rsidRDefault="00282D77" w:rsidP="00282D77">
      <w:r w:rsidRPr="00282D77">
        <w:rPr>
          <w:noProof/>
        </w:rPr>
        <w:lastRenderedPageBreak/>
        <w:drawing>
          <wp:inline distT="0" distB="0" distL="0" distR="0" wp14:anchorId="3E11DC66" wp14:editId="620DDBF5">
            <wp:extent cx="5486400" cy="2078355"/>
            <wp:effectExtent l="0" t="0" r="0" b="0"/>
            <wp:docPr id="12032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7425" name=""/>
                    <pic:cNvPicPr/>
                  </pic:nvPicPr>
                  <pic:blipFill>
                    <a:blip r:embed="rId12"/>
                    <a:stretch>
                      <a:fillRect/>
                    </a:stretch>
                  </pic:blipFill>
                  <pic:spPr>
                    <a:xfrm>
                      <a:off x="0" y="0"/>
                      <a:ext cx="5486400" cy="2078355"/>
                    </a:xfrm>
                    <a:prstGeom prst="rect">
                      <a:avLst/>
                    </a:prstGeom>
                  </pic:spPr>
                </pic:pic>
              </a:graphicData>
            </a:graphic>
          </wp:inline>
        </w:drawing>
      </w:r>
    </w:p>
    <w:p w14:paraId="155F2D5B" w14:textId="0E9F13F2" w:rsidR="00B979D8" w:rsidRDefault="003B5C73" w:rsidP="00282D77">
      <w:pPr>
        <w:pStyle w:val="Heading2"/>
        <w:ind w:left="0"/>
      </w:pPr>
      <w:r>
        <w:t>Interpretation</w:t>
      </w:r>
    </w:p>
    <w:p w14:paraId="36A51F3B" w14:textId="23542277" w:rsidR="003B5C73" w:rsidRPr="003B5C73" w:rsidRDefault="003B5C73" w:rsidP="003B5C73"/>
    <w:p w14:paraId="59AD51CD" w14:textId="5BB53A1F" w:rsidR="003B5C73" w:rsidRPr="003B5C73" w:rsidRDefault="003B5C73" w:rsidP="003B5C73">
      <w:r w:rsidRPr="003B5C73">
        <w:rPr>
          <w:noProof/>
        </w:rPr>
        <w:drawing>
          <wp:inline distT="0" distB="0" distL="0" distR="0" wp14:anchorId="2AF0CA33" wp14:editId="491A305C">
            <wp:extent cx="5486400" cy="2124075"/>
            <wp:effectExtent l="0" t="0" r="0" b="9525"/>
            <wp:docPr id="23643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7381" name=""/>
                    <pic:cNvPicPr/>
                  </pic:nvPicPr>
                  <pic:blipFill>
                    <a:blip r:embed="rId13"/>
                    <a:stretch>
                      <a:fillRect/>
                    </a:stretch>
                  </pic:blipFill>
                  <pic:spPr>
                    <a:xfrm>
                      <a:off x="0" y="0"/>
                      <a:ext cx="5486400" cy="2124075"/>
                    </a:xfrm>
                    <a:prstGeom prst="rect">
                      <a:avLst/>
                    </a:prstGeom>
                  </pic:spPr>
                </pic:pic>
              </a:graphicData>
            </a:graphic>
          </wp:inline>
        </w:drawing>
      </w:r>
    </w:p>
    <w:p w14:paraId="013A747C" w14:textId="52CD4A5A" w:rsidR="00A40744" w:rsidRDefault="00A40744" w:rsidP="003B5C73">
      <w:pPr>
        <w:pStyle w:val="ListNumber"/>
        <w:numPr>
          <w:ilvl w:val="0"/>
          <w:numId w:val="0"/>
        </w:numPr>
      </w:pPr>
    </w:p>
    <w:p w14:paraId="0C5DA323" w14:textId="45419383" w:rsidR="003B5C73" w:rsidRDefault="003B5C73" w:rsidP="003B5C73">
      <w:pPr>
        <w:pStyle w:val="ListNumber"/>
        <w:numPr>
          <w:ilvl w:val="0"/>
          <w:numId w:val="0"/>
        </w:numPr>
      </w:pPr>
      <w:r>
        <w:t xml:space="preserve">W1 and </w:t>
      </w:r>
      <w:r w:rsidR="00F67825">
        <w:t>W</w:t>
      </w:r>
      <w:r>
        <w:t>2 are weights that explain what is the importance of feature to predict the outcome in our case iq and cgpa. {Feature Importances}</w:t>
      </w:r>
    </w:p>
    <w:p w14:paraId="688C6959" w14:textId="52838CAE" w:rsidR="003B5C73" w:rsidRDefault="003B5C73" w:rsidP="003B5C73">
      <w:pPr>
        <w:pStyle w:val="ListNumber"/>
        <w:numPr>
          <w:ilvl w:val="0"/>
          <w:numId w:val="0"/>
        </w:numPr>
      </w:pPr>
      <w:r w:rsidRPr="003B5C73">
        <w:rPr>
          <w:noProof/>
        </w:rPr>
        <w:drawing>
          <wp:anchor distT="0" distB="0" distL="114300" distR="114300" simplePos="0" relativeHeight="251660288" behindDoc="0" locked="0" layoutInCell="1" allowOverlap="1" wp14:anchorId="54C6F60A" wp14:editId="3EA9BD5F">
            <wp:simplePos x="0" y="0"/>
            <wp:positionH relativeFrom="column">
              <wp:posOffset>946785</wp:posOffset>
            </wp:positionH>
            <wp:positionV relativeFrom="paragraph">
              <wp:posOffset>180975</wp:posOffset>
            </wp:positionV>
            <wp:extent cx="4273550" cy="2731135"/>
            <wp:effectExtent l="0" t="0" r="0" b="0"/>
            <wp:wrapSquare wrapText="bothSides"/>
            <wp:docPr id="22387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856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3550" cy="2731135"/>
                    </a:xfrm>
                    <a:prstGeom prst="rect">
                      <a:avLst/>
                    </a:prstGeom>
                  </pic:spPr>
                </pic:pic>
              </a:graphicData>
            </a:graphic>
            <wp14:sizeRelH relativeFrom="page">
              <wp14:pctWidth>0</wp14:pctWidth>
            </wp14:sizeRelH>
            <wp14:sizeRelV relativeFrom="page">
              <wp14:pctHeight>0</wp14:pctHeight>
            </wp14:sizeRelV>
          </wp:anchor>
        </w:drawing>
      </w:r>
    </w:p>
    <w:p w14:paraId="06126393" w14:textId="73A6F57A" w:rsidR="003B5C73" w:rsidRDefault="003B5C73" w:rsidP="003B5C73">
      <w:pPr>
        <w:pStyle w:val="ListNumber"/>
        <w:numPr>
          <w:ilvl w:val="0"/>
          <w:numId w:val="0"/>
        </w:numPr>
      </w:pPr>
    </w:p>
    <w:p w14:paraId="656C3B96" w14:textId="77777777" w:rsidR="003B5C73" w:rsidRDefault="003B5C73" w:rsidP="003B5C73">
      <w:pPr>
        <w:pStyle w:val="ListNumber"/>
        <w:numPr>
          <w:ilvl w:val="0"/>
          <w:numId w:val="0"/>
        </w:numPr>
      </w:pPr>
    </w:p>
    <w:p w14:paraId="4485DED3" w14:textId="77777777" w:rsidR="003B5C73" w:rsidRDefault="003B5C73" w:rsidP="003B5C73">
      <w:pPr>
        <w:pStyle w:val="ListNumber"/>
        <w:numPr>
          <w:ilvl w:val="0"/>
          <w:numId w:val="0"/>
        </w:numPr>
      </w:pPr>
    </w:p>
    <w:p w14:paraId="5A68BECE" w14:textId="77777777" w:rsidR="003B5C73" w:rsidRDefault="003B5C73" w:rsidP="003B5C73">
      <w:pPr>
        <w:pStyle w:val="ListNumber"/>
        <w:numPr>
          <w:ilvl w:val="0"/>
          <w:numId w:val="0"/>
        </w:numPr>
      </w:pPr>
    </w:p>
    <w:p w14:paraId="090CCDD6" w14:textId="77777777" w:rsidR="003B5C73" w:rsidRDefault="003B5C73" w:rsidP="003B5C73">
      <w:pPr>
        <w:pStyle w:val="ListNumber"/>
        <w:numPr>
          <w:ilvl w:val="0"/>
          <w:numId w:val="0"/>
        </w:numPr>
      </w:pPr>
    </w:p>
    <w:p w14:paraId="1F6A4E20" w14:textId="77777777" w:rsidR="003B5C73" w:rsidRDefault="003B5C73" w:rsidP="003B5C73">
      <w:pPr>
        <w:pStyle w:val="ListNumber"/>
        <w:numPr>
          <w:ilvl w:val="0"/>
          <w:numId w:val="0"/>
        </w:numPr>
      </w:pPr>
    </w:p>
    <w:p w14:paraId="617B564E" w14:textId="77777777" w:rsidR="003B5C73" w:rsidRDefault="003B5C73" w:rsidP="003B5C73">
      <w:pPr>
        <w:pStyle w:val="ListNumber"/>
        <w:numPr>
          <w:ilvl w:val="0"/>
          <w:numId w:val="0"/>
        </w:numPr>
      </w:pPr>
    </w:p>
    <w:p w14:paraId="5C9717F2" w14:textId="77777777" w:rsidR="003B5C73" w:rsidRDefault="003B5C73" w:rsidP="003B5C73">
      <w:pPr>
        <w:pStyle w:val="ListNumber"/>
        <w:numPr>
          <w:ilvl w:val="0"/>
          <w:numId w:val="0"/>
        </w:numPr>
      </w:pPr>
    </w:p>
    <w:p w14:paraId="2FEAFEC4" w14:textId="77777777" w:rsidR="003B5C73" w:rsidRDefault="003B5C73" w:rsidP="003B5C73">
      <w:pPr>
        <w:pStyle w:val="ListNumber"/>
        <w:numPr>
          <w:ilvl w:val="0"/>
          <w:numId w:val="0"/>
        </w:numPr>
      </w:pPr>
    </w:p>
    <w:p w14:paraId="5C1F2376" w14:textId="77777777" w:rsidR="003B5C73" w:rsidRDefault="003B5C73" w:rsidP="003B5C73">
      <w:pPr>
        <w:pStyle w:val="ListNumber"/>
        <w:numPr>
          <w:ilvl w:val="0"/>
          <w:numId w:val="0"/>
        </w:numPr>
      </w:pPr>
    </w:p>
    <w:p w14:paraId="6D680106" w14:textId="77777777" w:rsidR="003B5C73" w:rsidRDefault="003B5C73" w:rsidP="003B5C73">
      <w:pPr>
        <w:pStyle w:val="ListNumber"/>
        <w:numPr>
          <w:ilvl w:val="0"/>
          <w:numId w:val="0"/>
        </w:numPr>
      </w:pPr>
    </w:p>
    <w:p w14:paraId="6CF9E09F" w14:textId="77777777" w:rsidR="003B5C73" w:rsidRDefault="003B5C73" w:rsidP="003B5C73">
      <w:pPr>
        <w:pStyle w:val="ListNumber"/>
        <w:numPr>
          <w:ilvl w:val="0"/>
          <w:numId w:val="0"/>
        </w:numPr>
      </w:pPr>
    </w:p>
    <w:p w14:paraId="19B77995" w14:textId="77777777" w:rsidR="003B5C73" w:rsidRDefault="003B5C73" w:rsidP="003B5C73">
      <w:pPr>
        <w:pStyle w:val="ListNumber"/>
        <w:numPr>
          <w:ilvl w:val="0"/>
          <w:numId w:val="0"/>
        </w:numPr>
      </w:pPr>
    </w:p>
    <w:p w14:paraId="159B3FDF" w14:textId="77777777" w:rsidR="003B5C73" w:rsidRDefault="003B5C73" w:rsidP="003B5C73">
      <w:pPr>
        <w:pStyle w:val="ListNumber"/>
        <w:numPr>
          <w:ilvl w:val="0"/>
          <w:numId w:val="0"/>
        </w:numPr>
      </w:pPr>
    </w:p>
    <w:p w14:paraId="6BD82642" w14:textId="0713D425" w:rsidR="003B5C73" w:rsidRDefault="00E91F6C" w:rsidP="003B5C73">
      <w:pPr>
        <w:pStyle w:val="ListNumber"/>
        <w:numPr>
          <w:ilvl w:val="0"/>
          <w:numId w:val="16"/>
        </w:numPr>
      </w:pPr>
      <w:r w:rsidRPr="00E91F6C">
        <w:rPr>
          <w:noProof/>
        </w:rPr>
        <w:lastRenderedPageBreak/>
        <w:drawing>
          <wp:anchor distT="0" distB="0" distL="114300" distR="114300" simplePos="0" relativeHeight="251661312" behindDoc="0" locked="0" layoutInCell="1" allowOverlap="1" wp14:anchorId="4047FA09" wp14:editId="5BD38614">
            <wp:simplePos x="0" y="0"/>
            <wp:positionH relativeFrom="column">
              <wp:posOffset>4081145</wp:posOffset>
            </wp:positionH>
            <wp:positionV relativeFrom="paragraph">
              <wp:posOffset>315</wp:posOffset>
            </wp:positionV>
            <wp:extent cx="2350770" cy="1854200"/>
            <wp:effectExtent l="0" t="0" r="0" b="0"/>
            <wp:wrapSquare wrapText="bothSides"/>
            <wp:docPr id="12840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082" name=""/>
                    <pic:cNvPicPr/>
                  </pic:nvPicPr>
                  <pic:blipFill>
                    <a:blip r:embed="rId15">
                      <a:extLst>
                        <a:ext uri="{28A0092B-C50C-407E-A947-70E740481C1C}">
                          <a14:useLocalDpi xmlns:a14="http://schemas.microsoft.com/office/drawing/2010/main" val="0"/>
                        </a:ext>
                      </a:extLst>
                    </a:blip>
                    <a:stretch>
                      <a:fillRect/>
                    </a:stretch>
                  </pic:blipFill>
                  <pic:spPr>
                    <a:xfrm>
                      <a:off x="0" y="0"/>
                      <a:ext cx="2350770" cy="1854200"/>
                    </a:xfrm>
                    <a:prstGeom prst="rect">
                      <a:avLst/>
                    </a:prstGeom>
                  </pic:spPr>
                </pic:pic>
              </a:graphicData>
            </a:graphic>
            <wp14:sizeRelH relativeFrom="page">
              <wp14:pctWidth>0</wp14:pctWidth>
            </wp14:sizeRelH>
            <wp14:sizeRelV relativeFrom="page">
              <wp14:pctHeight>0</wp14:pctHeight>
            </wp14:sizeRelV>
          </wp:anchor>
        </w:drawing>
      </w:r>
      <w:r w:rsidR="003B5C73">
        <w:t xml:space="preserve">Perceptron is like a line for creating a region and dividing </w:t>
      </w:r>
      <w:r>
        <w:t>the class. {Binary Classifier}</w:t>
      </w:r>
    </w:p>
    <w:p w14:paraId="22AC6098" w14:textId="25F76E9E" w:rsidR="00E91F6C" w:rsidRDefault="00E91F6C" w:rsidP="003B5C73">
      <w:pPr>
        <w:pStyle w:val="ListNumber"/>
        <w:numPr>
          <w:ilvl w:val="0"/>
          <w:numId w:val="16"/>
        </w:numPr>
      </w:pPr>
      <w:r>
        <w:t xml:space="preserve">For 2 d – line </w:t>
      </w:r>
    </w:p>
    <w:p w14:paraId="7A291B1F" w14:textId="29E3D0AE" w:rsidR="00E91F6C" w:rsidRDefault="00E91F6C" w:rsidP="003B5C73">
      <w:pPr>
        <w:pStyle w:val="ListNumber"/>
        <w:numPr>
          <w:ilvl w:val="0"/>
          <w:numId w:val="16"/>
        </w:numPr>
      </w:pPr>
      <w:r>
        <w:t>For 3 d – plane</w:t>
      </w:r>
    </w:p>
    <w:p w14:paraId="617FC847" w14:textId="774A1E59" w:rsidR="00E91F6C" w:rsidRDefault="00E91F6C" w:rsidP="003B5C73">
      <w:pPr>
        <w:pStyle w:val="ListNumber"/>
        <w:numPr>
          <w:ilvl w:val="0"/>
          <w:numId w:val="16"/>
        </w:numPr>
      </w:pPr>
      <w:r>
        <w:t>For 4 d onwards – hyperplane</w:t>
      </w:r>
    </w:p>
    <w:p w14:paraId="65A0A2F3" w14:textId="5CCBA00E" w:rsidR="00E91F6C" w:rsidRDefault="00E91F6C" w:rsidP="003B5C73">
      <w:pPr>
        <w:pStyle w:val="ListNumber"/>
        <w:numPr>
          <w:ilvl w:val="0"/>
          <w:numId w:val="16"/>
        </w:numPr>
      </w:pPr>
      <w:r>
        <w:t>Limitation – works on linear or sort of linear only, perceptron will fail if u have nonlinear data</w:t>
      </w:r>
    </w:p>
    <w:p w14:paraId="58F8746A" w14:textId="56088503" w:rsidR="00E91F6C" w:rsidRDefault="00E91F6C" w:rsidP="00E91F6C">
      <w:pPr>
        <w:pStyle w:val="ListNumber"/>
        <w:numPr>
          <w:ilvl w:val="0"/>
          <w:numId w:val="0"/>
        </w:numPr>
        <w:ind w:left="720"/>
      </w:pPr>
    </w:p>
    <w:p w14:paraId="14B9516E" w14:textId="77777777" w:rsidR="001A199E" w:rsidRDefault="001A199E" w:rsidP="00E91F6C">
      <w:pPr>
        <w:pStyle w:val="ListNumber"/>
        <w:numPr>
          <w:ilvl w:val="0"/>
          <w:numId w:val="0"/>
        </w:numPr>
        <w:ind w:left="720"/>
      </w:pPr>
    </w:p>
    <w:p w14:paraId="4E24D030" w14:textId="77777777" w:rsidR="001A199E" w:rsidRDefault="001A199E" w:rsidP="00E91F6C">
      <w:pPr>
        <w:pStyle w:val="ListNumber"/>
        <w:numPr>
          <w:ilvl w:val="0"/>
          <w:numId w:val="0"/>
        </w:numPr>
        <w:ind w:left="720"/>
      </w:pPr>
    </w:p>
    <w:p w14:paraId="2458FA61" w14:textId="77777777" w:rsidR="001A199E" w:rsidRDefault="001A199E" w:rsidP="00E91F6C">
      <w:pPr>
        <w:pStyle w:val="ListNumber"/>
        <w:numPr>
          <w:ilvl w:val="0"/>
          <w:numId w:val="0"/>
        </w:numPr>
        <w:ind w:left="720"/>
      </w:pPr>
    </w:p>
    <w:p w14:paraId="42E42BCE" w14:textId="7B907ADE" w:rsidR="001A199E" w:rsidRDefault="001A199E" w:rsidP="001A199E">
      <w:pPr>
        <w:pStyle w:val="ListNumber"/>
        <w:numPr>
          <w:ilvl w:val="0"/>
          <w:numId w:val="16"/>
        </w:numPr>
      </w:pPr>
      <w:r w:rsidRPr="001A199E">
        <w:t>E:\DeepLearning\1_Perceptron-Demo.ipynb</w:t>
      </w:r>
    </w:p>
    <w:p w14:paraId="0C5F88EA" w14:textId="77777777" w:rsidR="001A199E" w:rsidRDefault="001A199E" w:rsidP="001A199E">
      <w:pPr>
        <w:pStyle w:val="ListNumber"/>
        <w:numPr>
          <w:ilvl w:val="0"/>
          <w:numId w:val="0"/>
        </w:numPr>
        <w:ind w:left="2520" w:hanging="360"/>
      </w:pPr>
    </w:p>
    <w:p w14:paraId="7649F1F4" w14:textId="0DD41947" w:rsidR="001A199E" w:rsidRDefault="001A199E" w:rsidP="001A199E">
      <w:pPr>
        <w:pStyle w:val="ListNumber"/>
        <w:numPr>
          <w:ilvl w:val="0"/>
          <w:numId w:val="0"/>
        </w:numPr>
        <w:ind w:left="2520" w:hanging="360"/>
      </w:pPr>
      <w:r>
        <w:t>Check this file to clearly understand weight and b calculated nothing but m and c in line (y = mx+c)</w:t>
      </w:r>
    </w:p>
    <w:p w14:paraId="1F08483C" w14:textId="23C6723B" w:rsidR="001A199E" w:rsidRPr="0082148A" w:rsidRDefault="001A199E" w:rsidP="001A199E">
      <w:pPr>
        <w:pStyle w:val="Heading1"/>
      </w:pPr>
      <w:r>
        <w:t>How to train a Perceptron</w:t>
      </w:r>
    </w:p>
    <w:p w14:paraId="00CEF7E2" w14:textId="1A970D77" w:rsidR="001A199E" w:rsidRDefault="00073776" w:rsidP="001A199E">
      <w:pPr>
        <w:pStyle w:val="ListNumber"/>
        <w:numPr>
          <w:ilvl w:val="0"/>
          <w:numId w:val="0"/>
        </w:numPr>
      </w:pPr>
      <w:r>
        <w:t>1 Using Perecptron trick</w:t>
      </w:r>
    </w:p>
    <w:p w14:paraId="156DD0C2" w14:textId="7A26091F" w:rsidR="00073776" w:rsidRDefault="00073776" w:rsidP="001A199E">
      <w:pPr>
        <w:pStyle w:val="ListNumber"/>
        <w:numPr>
          <w:ilvl w:val="0"/>
          <w:numId w:val="0"/>
        </w:numPr>
      </w:pPr>
      <w:r w:rsidRPr="00073776">
        <w:rPr>
          <w:noProof/>
        </w:rPr>
        <w:drawing>
          <wp:anchor distT="0" distB="0" distL="114300" distR="114300" simplePos="0" relativeHeight="251662336" behindDoc="0" locked="0" layoutInCell="1" allowOverlap="1" wp14:anchorId="37A9337D" wp14:editId="36B5B949">
            <wp:simplePos x="0" y="0"/>
            <wp:positionH relativeFrom="column">
              <wp:posOffset>0</wp:posOffset>
            </wp:positionH>
            <wp:positionV relativeFrom="paragraph">
              <wp:posOffset>499745</wp:posOffset>
            </wp:positionV>
            <wp:extent cx="5486400" cy="3547745"/>
            <wp:effectExtent l="0" t="0" r="0" b="0"/>
            <wp:wrapSquare wrapText="bothSides"/>
            <wp:docPr id="15959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600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547745"/>
                    </a:xfrm>
                    <a:prstGeom prst="rect">
                      <a:avLst/>
                    </a:prstGeom>
                  </pic:spPr>
                </pic:pic>
              </a:graphicData>
            </a:graphic>
            <wp14:sizeRelH relativeFrom="page">
              <wp14:pctWidth>0</wp14:pctWidth>
            </wp14:sizeRelH>
            <wp14:sizeRelV relativeFrom="page">
              <wp14:pctHeight>0</wp14:pctHeight>
            </wp14:sizeRelV>
          </wp:anchor>
        </w:drawing>
      </w:r>
      <w:r>
        <w:tab/>
        <w:t>Run a loop for min 1000(epochs) time ask each point classified properly if yes then don’t change the line if no then change it.</w:t>
      </w:r>
    </w:p>
    <w:p w14:paraId="627615EB" w14:textId="6A56CD11" w:rsidR="00073776" w:rsidRDefault="00073776" w:rsidP="001A199E">
      <w:pPr>
        <w:pStyle w:val="ListNumber"/>
        <w:numPr>
          <w:ilvl w:val="0"/>
          <w:numId w:val="0"/>
        </w:numPr>
      </w:pPr>
    </w:p>
    <w:p w14:paraId="58D702E0" w14:textId="77777777" w:rsidR="000C419B" w:rsidRDefault="000C419B" w:rsidP="001A199E">
      <w:pPr>
        <w:pStyle w:val="ListNumber"/>
        <w:numPr>
          <w:ilvl w:val="0"/>
          <w:numId w:val="0"/>
        </w:numPr>
      </w:pPr>
    </w:p>
    <w:p w14:paraId="5BBF4DE6" w14:textId="77777777" w:rsidR="000C419B" w:rsidRDefault="000C419B" w:rsidP="001A199E">
      <w:pPr>
        <w:pStyle w:val="ListNumber"/>
        <w:numPr>
          <w:ilvl w:val="0"/>
          <w:numId w:val="0"/>
        </w:numPr>
      </w:pPr>
    </w:p>
    <w:p w14:paraId="3BBD5B13" w14:textId="0DB24143" w:rsidR="000C419B" w:rsidRDefault="000C419B" w:rsidP="001A199E">
      <w:pPr>
        <w:pStyle w:val="ListNumber"/>
        <w:numPr>
          <w:ilvl w:val="0"/>
          <w:numId w:val="0"/>
        </w:numPr>
      </w:pPr>
      <w:r>
        <w:lastRenderedPageBreak/>
        <w:t xml:space="preserve">Transformation </w:t>
      </w:r>
    </w:p>
    <w:p w14:paraId="2FF28D1F" w14:textId="480ED128" w:rsidR="000C419B" w:rsidRDefault="000C419B" w:rsidP="001A199E">
      <w:pPr>
        <w:pStyle w:val="ListNumber"/>
        <w:numPr>
          <w:ilvl w:val="0"/>
          <w:numId w:val="0"/>
        </w:numPr>
      </w:pPr>
    </w:p>
    <w:p w14:paraId="3D6D55C5" w14:textId="7B7AD40E" w:rsidR="000C419B" w:rsidRDefault="00EC02AE" w:rsidP="001A199E">
      <w:pPr>
        <w:pStyle w:val="ListNumber"/>
        <w:numPr>
          <w:ilvl w:val="0"/>
          <w:numId w:val="0"/>
        </w:numPr>
      </w:pPr>
      <w:r w:rsidRPr="000C419B">
        <w:rPr>
          <w:noProof/>
        </w:rPr>
        <w:drawing>
          <wp:anchor distT="0" distB="0" distL="114300" distR="114300" simplePos="0" relativeHeight="251663360" behindDoc="0" locked="0" layoutInCell="1" allowOverlap="1" wp14:anchorId="731A2208" wp14:editId="40377CA1">
            <wp:simplePos x="0" y="0"/>
            <wp:positionH relativeFrom="column">
              <wp:posOffset>0</wp:posOffset>
            </wp:positionH>
            <wp:positionV relativeFrom="paragraph">
              <wp:posOffset>197485</wp:posOffset>
            </wp:positionV>
            <wp:extent cx="3752850" cy="2986405"/>
            <wp:effectExtent l="0" t="0" r="0" b="4445"/>
            <wp:wrapSquare wrapText="bothSides"/>
            <wp:docPr id="3237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3191" name=""/>
                    <pic:cNvPicPr/>
                  </pic:nvPicPr>
                  <pic:blipFill>
                    <a:blip r:embed="rId17">
                      <a:extLst>
                        <a:ext uri="{28A0092B-C50C-407E-A947-70E740481C1C}">
                          <a14:useLocalDpi xmlns:a14="http://schemas.microsoft.com/office/drawing/2010/main" val="0"/>
                        </a:ext>
                      </a:extLst>
                    </a:blip>
                    <a:stretch>
                      <a:fillRect/>
                    </a:stretch>
                  </pic:blipFill>
                  <pic:spPr>
                    <a:xfrm>
                      <a:off x="0" y="0"/>
                      <a:ext cx="3752850" cy="2986405"/>
                    </a:xfrm>
                    <a:prstGeom prst="rect">
                      <a:avLst/>
                    </a:prstGeom>
                  </pic:spPr>
                </pic:pic>
              </a:graphicData>
            </a:graphic>
            <wp14:sizeRelH relativeFrom="page">
              <wp14:pctWidth>0</wp14:pctWidth>
            </wp14:sizeRelH>
            <wp14:sizeRelV relativeFrom="page">
              <wp14:pctHeight>0</wp14:pctHeight>
            </wp14:sizeRelV>
          </wp:anchor>
        </w:drawing>
      </w:r>
      <w:r w:rsidR="000C419B">
        <w:t>If you change the value of c it is like moving upward or downward (c &gt; then down c &lt; up [dotted line])</w:t>
      </w:r>
    </w:p>
    <w:p w14:paraId="38606E5F" w14:textId="3F1A8F1E" w:rsidR="000C419B" w:rsidRDefault="000C419B" w:rsidP="001A199E">
      <w:pPr>
        <w:pStyle w:val="ListNumber"/>
        <w:numPr>
          <w:ilvl w:val="0"/>
          <w:numId w:val="0"/>
        </w:numPr>
      </w:pPr>
    </w:p>
    <w:p w14:paraId="4052FBE2" w14:textId="7D93FB0E" w:rsidR="000C419B" w:rsidRDefault="000C419B" w:rsidP="001A199E">
      <w:pPr>
        <w:pStyle w:val="ListNumber"/>
        <w:numPr>
          <w:ilvl w:val="0"/>
          <w:numId w:val="0"/>
        </w:numPr>
      </w:pPr>
      <w:r>
        <w:t>Llly for a and b check in desmos tool</w:t>
      </w:r>
    </w:p>
    <w:p w14:paraId="72650D42" w14:textId="77777777" w:rsidR="000C419B" w:rsidRDefault="000C419B" w:rsidP="001A199E">
      <w:pPr>
        <w:pStyle w:val="ListNumber"/>
        <w:numPr>
          <w:ilvl w:val="0"/>
          <w:numId w:val="0"/>
        </w:numPr>
      </w:pPr>
    </w:p>
    <w:p w14:paraId="73332D3C" w14:textId="77777777" w:rsidR="000C419B" w:rsidRDefault="000C419B" w:rsidP="001A199E">
      <w:pPr>
        <w:pStyle w:val="ListNumber"/>
        <w:numPr>
          <w:ilvl w:val="0"/>
          <w:numId w:val="0"/>
        </w:numPr>
      </w:pPr>
    </w:p>
    <w:p w14:paraId="0547BF9D" w14:textId="77777777" w:rsidR="000C419B" w:rsidRDefault="000C419B" w:rsidP="001A199E">
      <w:pPr>
        <w:pStyle w:val="ListNumber"/>
        <w:numPr>
          <w:ilvl w:val="0"/>
          <w:numId w:val="0"/>
        </w:numPr>
      </w:pPr>
    </w:p>
    <w:p w14:paraId="77099314" w14:textId="77777777" w:rsidR="000C419B" w:rsidRDefault="000C419B" w:rsidP="001A199E">
      <w:pPr>
        <w:pStyle w:val="ListNumber"/>
        <w:numPr>
          <w:ilvl w:val="0"/>
          <w:numId w:val="0"/>
        </w:numPr>
      </w:pPr>
    </w:p>
    <w:p w14:paraId="0127E58F" w14:textId="77777777" w:rsidR="000C419B" w:rsidRDefault="000C419B" w:rsidP="001A199E">
      <w:pPr>
        <w:pStyle w:val="ListNumber"/>
        <w:numPr>
          <w:ilvl w:val="0"/>
          <w:numId w:val="0"/>
        </w:numPr>
      </w:pPr>
    </w:p>
    <w:p w14:paraId="3F7689A4" w14:textId="77777777" w:rsidR="000C419B" w:rsidRDefault="000C419B" w:rsidP="001A199E">
      <w:pPr>
        <w:pStyle w:val="ListNumber"/>
        <w:numPr>
          <w:ilvl w:val="0"/>
          <w:numId w:val="0"/>
        </w:numPr>
      </w:pPr>
    </w:p>
    <w:p w14:paraId="13D507A6" w14:textId="77777777" w:rsidR="000C419B" w:rsidRDefault="000C419B" w:rsidP="001A199E">
      <w:pPr>
        <w:pStyle w:val="ListNumber"/>
        <w:numPr>
          <w:ilvl w:val="0"/>
          <w:numId w:val="0"/>
        </w:numPr>
      </w:pPr>
    </w:p>
    <w:p w14:paraId="20524AD3" w14:textId="77777777" w:rsidR="000C419B" w:rsidRDefault="000C419B" w:rsidP="001A199E">
      <w:pPr>
        <w:pStyle w:val="ListNumber"/>
        <w:numPr>
          <w:ilvl w:val="0"/>
          <w:numId w:val="0"/>
        </w:numPr>
      </w:pPr>
    </w:p>
    <w:p w14:paraId="6A63F04E" w14:textId="77777777" w:rsidR="000C419B" w:rsidRDefault="000C419B" w:rsidP="001A199E">
      <w:pPr>
        <w:pStyle w:val="ListNumber"/>
        <w:numPr>
          <w:ilvl w:val="0"/>
          <w:numId w:val="0"/>
        </w:numPr>
      </w:pPr>
    </w:p>
    <w:p w14:paraId="7DF21F06" w14:textId="77777777" w:rsidR="000C419B" w:rsidRDefault="000C419B" w:rsidP="001A199E">
      <w:pPr>
        <w:pStyle w:val="ListNumber"/>
        <w:numPr>
          <w:ilvl w:val="0"/>
          <w:numId w:val="0"/>
        </w:numPr>
      </w:pPr>
    </w:p>
    <w:p w14:paraId="46434F96" w14:textId="77777777" w:rsidR="000C419B" w:rsidRDefault="000C419B" w:rsidP="001A199E">
      <w:pPr>
        <w:pStyle w:val="ListNumber"/>
        <w:numPr>
          <w:ilvl w:val="0"/>
          <w:numId w:val="0"/>
        </w:numPr>
      </w:pPr>
    </w:p>
    <w:p w14:paraId="04172819" w14:textId="77777777" w:rsidR="000C419B" w:rsidRDefault="000C419B" w:rsidP="001A199E">
      <w:pPr>
        <w:pStyle w:val="ListNumber"/>
        <w:numPr>
          <w:ilvl w:val="0"/>
          <w:numId w:val="0"/>
        </w:numPr>
      </w:pPr>
    </w:p>
    <w:p w14:paraId="04CA13A3" w14:textId="77777777" w:rsidR="000C419B" w:rsidRDefault="000C419B" w:rsidP="001A199E">
      <w:pPr>
        <w:pStyle w:val="ListNumber"/>
        <w:numPr>
          <w:ilvl w:val="0"/>
          <w:numId w:val="0"/>
        </w:numPr>
      </w:pPr>
    </w:p>
    <w:p w14:paraId="01B99ADD" w14:textId="3EC22C8C" w:rsidR="000C419B" w:rsidRDefault="000C419B" w:rsidP="001A199E">
      <w:pPr>
        <w:pStyle w:val="ListNumber"/>
        <w:numPr>
          <w:ilvl w:val="0"/>
          <w:numId w:val="0"/>
        </w:numPr>
      </w:pPr>
      <w:r>
        <w:t xml:space="preserve">If a point is not correctly classified </w:t>
      </w:r>
      <w:r w:rsidR="00F67825">
        <w:t xml:space="preserve">, </w:t>
      </w:r>
      <w:r>
        <w:t>based on the region you will add or subtract such that the line will correctly classify the point</w:t>
      </w:r>
    </w:p>
    <w:p w14:paraId="0F2702AE" w14:textId="77777777" w:rsidR="000C419B" w:rsidRDefault="000C419B" w:rsidP="001A199E">
      <w:pPr>
        <w:pStyle w:val="ListNumber"/>
        <w:numPr>
          <w:ilvl w:val="0"/>
          <w:numId w:val="0"/>
        </w:numPr>
      </w:pPr>
    </w:p>
    <w:p w14:paraId="52A1D136" w14:textId="77777777" w:rsidR="000C419B" w:rsidRDefault="000C419B" w:rsidP="001A199E">
      <w:pPr>
        <w:pStyle w:val="ListNumber"/>
        <w:numPr>
          <w:ilvl w:val="0"/>
          <w:numId w:val="0"/>
        </w:numPr>
      </w:pPr>
      <w:r w:rsidRPr="000C419B">
        <w:rPr>
          <w:noProof/>
        </w:rPr>
        <w:drawing>
          <wp:inline distT="0" distB="0" distL="0" distR="0" wp14:anchorId="67B391FD" wp14:editId="534E4F51">
            <wp:extent cx="5486400" cy="3135630"/>
            <wp:effectExtent l="0" t="0" r="0" b="7620"/>
            <wp:docPr id="13451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5555" name=""/>
                    <pic:cNvPicPr/>
                  </pic:nvPicPr>
                  <pic:blipFill>
                    <a:blip r:embed="rId18"/>
                    <a:stretch>
                      <a:fillRect/>
                    </a:stretch>
                  </pic:blipFill>
                  <pic:spPr>
                    <a:xfrm>
                      <a:off x="0" y="0"/>
                      <a:ext cx="5486400" cy="3135630"/>
                    </a:xfrm>
                    <a:prstGeom prst="rect">
                      <a:avLst/>
                    </a:prstGeom>
                  </pic:spPr>
                </pic:pic>
              </a:graphicData>
            </a:graphic>
          </wp:inline>
        </w:drawing>
      </w:r>
    </w:p>
    <w:p w14:paraId="54FC7E9F" w14:textId="77777777" w:rsidR="000C419B" w:rsidRDefault="000C419B" w:rsidP="001A199E">
      <w:pPr>
        <w:pStyle w:val="ListNumber"/>
        <w:numPr>
          <w:ilvl w:val="0"/>
          <w:numId w:val="0"/>
        </w:numPr>
      </w:pPr>
    </w:p>
    <w:p w14:paraId="1FEE5251" w14:textId="77777777" w:rsidR="00EC02AE" w:rsidRDefault="000C419B" w:rsidP="001A199E">
      <w:pPr>
        <w:pStyle w:val="ListNumber"/>
        <w:numPr>
          <w:ilvl w:val="0"/>
          <w:numId w:val="0"/>
        </w:numPr>
      </w:pPr>
      <w:r>
        <w:t>You usually don’t multiply directly the coefficient of line with the point , you multipy the point with learning rate usually 0.01 so that transformation happens in a such a way that points classify correctly.</w:t>
      </w:r>
    </w:p>
    <w:p w14:paraId="5157C563" w14:textId="77777777" w:rsidR="00EC02AE" w:rsidRDefault="00EC02AE" w:rsidP="001A199E">
      <w:pPr>
        <w:pStyle w:val="ListNumber"/>
        <w:numPr>
          <w:ilvl w:val="0"/>
          <w:numId w:val="0"/>
        </w:numPr>
      </w:pPr>
      <w:r w:rsidRPr="00EC02AE">
        <w:rPr>
          <w:noProof/>
        </w:rPr>
        <w:lastRenderedPageBreak/>
        <w:drawing>
          <wp:inline distT="0" distB="0" distL="0" distR="0" wp14:anchorId="18E78874" wp14:editId="5C1609BA">
            <wp:extent cx="5486400" cy="3105785"/>
            <wp:effectExtent l="0" t="0" r="0" b="0"/>
            <wp:docPr id="21083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3350" name=""/>
                    <pic:cNvPicPr/>
                  </pic:nvPicPr>
                  <pic:blipFill>
                    <a:blip r:embed="rId19"/>
                    <a:stretch>
                      <a:fillRect/>
                    </a:stretch>
                  </pic:blipFill>
                  <pic:spPr>
                    <a:xfrm>
                      <a:off x="0" y="0"/>
                      <a:ext cx="5486400" cy="3105785"/>
                    </a:xfrm>
                    <a:prstGeom prst="rect">
                      <a:avLst/>
                    </a:prstGeom>
                  </pic:spPr>
                </pic:pic>
              </a:graphicData>
            </a:graphic>
          </wp:inline>
        </w:drawing>
      </w:r>
    </w:p>
    <w:p w14:paraId="2F104D39" w14:textId="572AA49E" w:rsidR="000C419B" w:rsidRDefault="00EC02AE" w:rsidP="001A199E">
      <w:pPr>
        <w:pStyle w:val="ListNumber"/>
        <w:numPr>
          <w:ilvl w:val="0"/>
          <w:numId w:val="0"/>
        </w:numPr>
      </w:pPr>
      <w:r w:rsidRPr="00EC02AE">
        <w:rPr>
          <w:noProof/>
        </w:rPr>
        <w:drawing>
          <wp:inline distT="0" distB="0" distL="0" distR="0" wp14:anchorId="19FA201C" wp14:editId="3BC15F08">
            <wp:extent cx="5486400" cy="3964940"/>
            <wp:effectExtent l="0" t="0" r="0" b="0"/>
            <wp:docPr id="12972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3297" name=""/>
                    <pic:cNvPicPr/>
                  </pic:nvPicPr>
                  <pic:blipFill>
                    <a:blip r:embed="rId20"/>
                    <a:stretch>
                      <a:fillRect/>
                    </a:stretch>
                  </pic:blipFill>
                  <pic:spPr>
                    <a:xfrm>
                      <a:off x="0" y="0"/>
                      <a:ext cx="5486400" cy="3964940"/>
                    </a:xfrm>
                    <a:prstGeom prst="rect">
                      <a:avLst/>
                    </a:prstGeom>
                  </pic:spPr>
                </pic:pic>
              </a:graphicData>
            </a:graphic>
          </wp:inline>
        </w:drawing>
      </w:r>
      <w:r w:rsidR="000C419B">
        <w:t xml:space="preserve"> </w:t>
      </w:r>
    </w:p>
    <w:p w14:paraId="7738C628" w14:textId="77777777" w:rsidR="00F10F25" w:rsidRDefault="00F10F25" w:rsidP="001A199E">
      <w:pPr>
        <w:pStyle w:val="ListNumber"/>
        <w:numPr>
          <w:ilvl w:val="0"/>
          <w:numId w:val="0"/>
        </w:numPr>
      </w:pPr>
    </w:p>
    <w:p w14:paraId="21E84F6A" w14:textId="77777777" w:rsidR="00F10F25" w:rsidRDefault="00F10F25" w:rsidP="00F10F25">
      <w:pPr>
        <w:pStyle w:val="ListNumber"/>
        <w:numPr>
          <w:ilvl w:val="0"/>
          <w:numId w:val="0"/>
        </w:numPr>
        <w:ind w:left="1080" w:hanging="360"/>
        <w:rPr>
          <w:lang w:val="en-IN"/>
        </w:rPr>
      </w:pPr>
    </w:p>
    <w:p w14:paraId="2F1C282C" w14:textId="77777777" w:rsidR="00F10F25" w:rsidRDefault="00F10F25" w:rsidP="00F10F25">
      <w:pPr>
        <w:pStyle w:val="ListNumber"/>
        <w:numPr>
          <w:ilvl w:val="0"/>
          <w:numId w:val="0"/>
        </w:numPr>
        <w:ind w:left="1080" w:hanging="360"/>
        <w:rPr>
          <w:lang w:val="en-IN"/>
        </w:rPr>
      </w:pPr>
    </w:p>
    <w:p w14:paraId="72FF0150" w14:textId="77777777" w:rsidR="00F10F25" w:rsidRDefault="00F10F25" w:rsidP="00F10F25">
      <w:pPr>
        <w:pStyle w:val="ListNumber"/>
        <w:numPr>
          <w:ilvl w:val="0"/>
          <w:numId w:val="0"/>
        </w:numPr>
        <w:ind w:left="1080" w:hanging="360"/>
        <w:rPr>
          <w:lang w:val="en-IN"/>
        </w:rPr>
      </w:pPr>
    </w:p>
    <w:p w14:paraId="73B6AB01" w14:textId="77777777" w:rsidR="00F10F25" w:rsidRDefault="00F10F25" w:rsidP="00F10F25">
      <w:pPr>
        <w:pStyle w:val="ListNumber"/>
        <w:numPr>
          <w:ilvl w:val="0"/>
          <w:numId w:val="0"/>
        </w:numPr>
        <w:ind w:left="1080" w:hanging="360"/>
        <w:rPr>
          <w:lang w:val="en-IN"/>
        </w:rPr>
      </w:pPr>
    </w:p>
    <w:p w14:paraId="2CFF4B98" w14:textId="77777777" w:rsidR="00F10F25" w:rsidRDefault="00F10F25" w:rsidP="00F10F25">
      <w:pPr>
        <w:pStyle w:val="ListNumber"/>
        <w:numPr>
          <w:ilvl w:val="0"/>
          <w:numId w:val="0"/>
        </w:numPr>
        <w:ind w:left="1080" w:hanging="360"/>
        <w:rPr>
          <w:lang w:val="en-IN"/>
        </w:rPr>
      </w:pPr>
    </w:p>
    <w:p w14:paraId="69A58B80" w14:textId="683B5A97" w:rsidR="00F10F25" w:rsidRPr="00F10F25" w:rsidRDefault="00F10F25" w:rsidP="00F10F25">
      <w:pPr>
        <w:pStyle w:val="ListNumber"/>
        <w:numPr>
          <w:ilvl w:val="0"/>
          <w:numId w:val="18"/>
        </w:numPr>
        <w:rPr>
          <w:lang w:val="en-IN"/>
        </w:rPr>
      </w:pPr>
      <w:r w:rsidRPr="00F10F25">
        <w:rPr>
          <w:lang w:val="en-IN"/>
        </w:rPr>
        <w:lastRenderedPageBreak/>
        <w:t>Perceptron Loss Function</w:t>
      </w:r>
    </w:p>
    <w:p w14:paraId="7846E9BF" w14:textId="77777777" w:rsidR="00F10F25" w:rsidRDefault="00F10F25" w:rsidP="00F10F25">
      <w:pPr>
        <w:pStyle w:val="ListNumber"/>
        <w:numPr>
          <w:ilvl w:val="0"/>
          <w:numId w:val="0"/>
        </w:numPr>
        <w:ind w:left="720"/>
        <w:rPr>
          <w:lang w:val="en-IN"/>
        </w:rPr>
      </w:pPr>
    </w:p>
    <w:p w14:paraId="4651F4D4" w14:textId="517B3E8D" w:rsidR="00F10F25" w:rsidRPr="00F10F25" w:rsidRDefault="00F10F25" w:rsidP="00F10F25">
      <w:pPr>
        <w:pStyle w:val="ListNumber"/>
        <w:numPr>
          <w:ilvl w:val="0"/>
          <w:numId w:val="0"/>
        </w:numPr>
        <w:ind w:left="720"/>
        <w:rPr>
          <w:lang w:val="en-IN"/>
        </w:rPr>
      </w:pPr>
      <w:r w:rsidRPr="00F10F25">
        <w:rPr>
          <w:noProof/>
          <w:lang w:val="en-IN"/>
        </w:rPr>
        <w:drawing>
          <wp:inline distT="0" distB="0" distL="0" distR="0" wp14:anchorId="001B83EA" wp14:editId="66778A58">
            <wp:extent cx="5486400" cy="2788920"/>
            <wp:effectExtent l="0" t="0" r="0" b="0"/>
            <wp:docPr id="19506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9946" name=""/>
                    <pic:cNvPicPr/>
                  </pic:nvPicPr>
                  <pic:blipFill>
                    <a:blip r:embed="rId21"/>
                    <a:stretch>
                      <a:fillRect/>
                    </a:stretch>
                  </pic:blipFill>
                  <pic:spPr>
                    <a:xfrm>
                      <a:off x="0" y="0"/>
                      <a:ext cx="5486400" cy="2788920"/>
                    </a:xfrm>
                    <a:prstGeom prst="rect">
                      <a:avLst/>
                    </a:prstGeom>
                  </pic:spPr>
                </pic:pic>
              </a:graphicData>
            </a:graphic>
          </wp:inline>
        </w:drawing>
      </w:r>
    </w:p>
    <w:p w14:paraId="040E8841" w14:textId="77777777" w:rsidR="00F10F25" w:rsidRDefault="00F10F25" w:rsidP="001A199E">
      <w:pPr>
        <w:pStyle w:val="ListNumber"/>
        <w:numPr>
          <w:ilvl w:val="0"/>
          <w:numId w:val="0"/>
        </w:numPr>
      </w:pPr>
    </w:p>
    <w:p w14:paraId="5ECC2040" w14:textId="0FAA9030" w:rsidR="00F10F25" w:rsidRDefault="00F10F25" w:rsidP="00F10F25">
      <w:pPr>
        <w:pStyle w:val="ListNumber"/>
        <w:numPr>
          <w:ilvl w:val="0"/>
          <w:numId w:val="16"/>
        </w:numPr>
      </w:pPr>
      <w:r>
        <w:t xml:space="preserve">Problem with perceptron trick </w:t>
      </w:r>
    </w:p>
    <w:p w14:paraId="0E268A90" w14:textId="3E5BE901" w:rsidR="00F10F25" w:rsidRDefault="00F10F25" w:rsidP="00F10F25">
      <w:pPr>
        <w:pStyle w:val="ListNumber"/>
        <w:numPr>
          <w:ilvl w:val="2"/>
          <w:numId w:val="16"/>
        </w:numPr>
      </w:pPr>
      <w:r>
        <w:t xml:space="preserve">If the value does not change in w1 ,w2 and b2 the line will not move or else the line will move if any changes </w:t>
      </w:r>
    </w:p>
    <w:p w14:paraId="64513C37" w14:textId="7BED6BCE" w:rsidR="00F10F25" w:rsidRDefault="00F10F25" w:rsidP="00F10F25">
      <w:pPr>
        <w:pStyle w:val="ListNumber"/>
        <w:numPr>
          <w:ilvl w:val="2"/>
          <w:numId w:val="16"/>
        </w:numPr>
      </w:pPr>
      <w:r>
        <w:t>You can get any line and you cant quantify your result and you cant tell which line is best</w:t>
      </w:r>
    </w:p>
    <w:p w14:paraId="75C403D2" w14:textId="7A2207F7" w:rsidR="00F10F25" w:rsidRDefault="00F10F25" w:rsidP="00F10F25">
      <w:pPr>
        <w:pStyle w:val="ListNumber"/>
        <w:numPr>
          <w:ilvl w:val="2"/>
          <w:numId w:val="16"/>
        </w:numPr>
      </w:pPr>
      <w:r>
        <w:t>Convergence problem possibility (like using same value for every epoch , it will not happen but there is a possibility )</w:t>
      </w:r>
    </w:p>
    <w:p w14:paraId="754D72A9" w14:textId="32D86694" w:rsidR="00F10F25" w:rsidRDefault="00F10F25" w:rsidP="00F10F25">
      <w:pPr>
        <w:pStyle w:val="ListNumber"/>
        <w:numPr>
          <w:ilvl w:val="0"/>
          <w:numId w:val="0"/>
        </w:numPr>
        <w:ind w:left="1080" w:hanging="360"/>
      </w:pPr>
      <w:r>
        <w:t>Loss Function</w:t>
      </w:r>
    </w:p>
    <w:p w14:paraId="72EFAF0C" w14:textId="62629B51" w:rsidR="00F10F25" w:rsidRDefault="00F10F25" w:rsidP="00F10F25">
      <w:pPr>
        <w:pStyle w:val="ListNumber"/>
        <w:numPr>
          <w:ilvl w:val="2"/>
          <w:numId w:val="16"/>
        </w:numPr>
      </w:pPr>
      <w:r>
        <w:t>Is a  way to tell that how the model is performing good or bad</w:t>
      </w:r>
    </w:p>
    <w:p w14:paraId="3C2691C8" w14:textId="2F26D086" w:rsidR="00855E75" w:rsidRDefault="00855E75" w:rsidP="00F10F25">
      <w:pPr>
        <w:pStyle w:val="ListNumber"/>
        <w:numPr>
          <w:ilvl w:val="2"/>
          <w:numId w:val="16"/>
        </w:numPr>
      </w:pPr>
      <w:r>
        <w:t>It will give u a number that will tell how good is it</w:t>
      </w:r>
    </w:p>
    <w:p w14:paraId="33EDC316" w14:textId="2B6538D0" w:rsidR="00855E75" w:rsidRDefault="00855E75" w:rsidP="00F10F25">
      <w:pPr>
        <w:pStyle w:val="ListNumber"/>
        <w:numPr>
          <w:ilvl w:val="2"/>
          <w:numId w:val="16"/>
        </w:numPr>
      </w:pPr>
      <w:r>
        <w:t>Simple term , it is a function which gives minimum value</w:t>
      </w:r>
    </w:p>
    <w:p w14:paraId="131FBE57" w14:textId="7839DA4C" w:rsidR="00855E75" w:rsidRDefault="00855E75" w:rsidP="00855E75">
      <w:pPr>
        <w:pStyle w:val="ListNumber"/>
        <w:numPr>
          <w:ilvl w:val="0"/>
          <w:numId w:val="0"/>
        </w:numPr>
        <w:ind w:left="1080" w:hanging="360"/>
      </w:pPr>
      <w:r w:rsidRPr="00855E75">
        <w:rPr>
          <w:noProof/>
        </w:rPr>
        <w:drawing>
          <wp:inline distT="0" distB="0" distL="0" distR="0" wp14:anchorId="5E788A1F" wp14:editId="6CB37887">
            <wp:extent cx="5486400" cy="2550795"/>
            <wp:effectExtent l="0" t="0" r="0" b="1905"/>
            <wp:docPr id="12166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46835" name=""/>
                    <pic:cNvPicPr/>
                  </pic:nvPicPr>
                  <pic:blipFill>
                    <a:blip r:embed="rId22"/>
                    <a:stretch>
                      <a:fillRect/>
                    </a:stretch>
                  </pic:blipFill>
                  <pic:spPr>
                    <a:xfrm>
                      <a:off x="0" y="0"/>
                      <a:ext cx="5486400" cy="2550795"/>
                    </a:xfrm>
                    <a:prstGeom prst="rect">
                      <a:avLst/>
                    </a:prstGeom>
                  </pic:spPr>
                </pic:pic>
              </a:graphicData>
            </a:graphic>
          </wp:inline>
        </w:drawing>
      </w:r>
    </w:p>
    <w:p w14:paraId="459707C5" w14:textId="77777777" w:rsidR="00855E75" w:rsidRDefault="00855E75" w:rsidP="00855E75">
      <w:pPr>
        <w:pStyle w:val="ListNumber"/>
        <w:numPr>
          <w:ilvl w:val="0"/>
          <w:numId w:val="0"/>
        </w:numPr>
        <w:ind w:left="1080" w:hanging="360"/>
      </w:pPr>
    </w:p>
    <w:p w14:paraId="1EDC1AA8" w14:textId="06A4A9D6" w:rsidR="00855E75" w:rsidRDefault="00855E75" w:rsidP="00855E75">
      <w:pPr>
        <w:pStyle w:val="ListNumber"/>
        <w:numPr>
          <w:ilvl w:val="0"/>
          <w:numId w:val="0"/>
        </w:numPr>
      </w:pPr>
      <w:r w:rsidRPr="00855E75">
        <w:rPr>
          <w:noProof/>
        </w:rPr>
        <w:lastRenderedPageBreak/>
        <w:drawing>
          <wp:anchor distT="0" distB="0" distL="114300" distR="114300" simplePos="0" relativeHeight="251664384" behindDoc="0" locked="0" layoutInCell="1" allowOverlap="1" wp14:anchorId="76141A1B" wp14:editId="478AE666">
            <wp:simplePos x="0" y="0"/>
            <wp:positionH relativeFrom="column">
              <wp:posOffset>85047</wp:posOffset>
            </wp:positionH>
            <wp:positionV relativeFrom="paragraph">
              <wp:posOffset>580</wp:posOffset>
            </wp:positionV>
            <wp:extent cx="5486400" cy="2910840"/>
            <wp:effectExtent l="0" t="0" r="0" b="3810"/>
            <wp:wrapSquare wrapText="bothSides"/>
            <wp:docPr id="181633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33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10840"/>
                    </a:xfrm>
                    <a:prstGeom prst="rect">
                      <a:avLst/>
                    </a:prstGeom>
                  </pic:spPr>
                </pic:pic>
              </a:graphicData>
            </a:graphic>
            <wp14:sizeRelH relativeFrom="page">
              <wp14:pctWidth>0</wp14:pctWidth>
            </wp14:sizeRelH>
            <wp14:sizeRelV relativeFrom="page">
              <wp14:pctHeight>0</wp14:pctHeight>
            </wp14:sizeRelV>
          </wp:anchor>
        </w:drawing>
      </w:r>
    </w:p>
    <w:p w14:paraId="1BB6982E" w14:textId="364EC8BA" w:rsidR="00855E75" w:rsidRDefault="00855E75" w:rsidP="00855E75">
      <w:pPr>
        <w:pStyle w:val="ListNumber"/>
        <w:numPr>
          <w:ilvl w:val="0"/>
          <w:numId w:val="0"/>
        </w:numPr>
      </w:pPr>
      <w:r w:rsidRPr="00855E75">
        <w:rPr>
          <w:noProof/>
        </w:rPr>
        <w:drawing>
          <wp:inline distT="0" distB="0" distL="0" distR="0" wp14:anchorId="07775CC4" wp14:editId="48040B03">
            <wp:extent cx="5486400" cy="1605280"/>
            <wp:effectExtent l="0" t="0" r="0" b="0"/>
            <wp:docPr id="96505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7628" name=""/>
                    <pic:cNvPicPr/>
                  </pic:nvPicPr>
                  <pic:blipFill>
                    <a:blip r:embed="rId24"/>
                    <a:stretch>
                      <a:fillRect/>
                    </a:stretch>
                  </pic:blipFill>
                  <pic:spPr>
                    <a:xfrm>
                      <a:off x="0" y="0"/>
                      <a:ext cx="5486400" cy="1605280"/>
                    </a:xfrm>
                    <a:prstGeom prst="rect">
                      <a:avLst/>
                    </a:prstGeom>
                  </pic:spPr>
                </pic:pic>
              </a:graphicData>
            </a:graphic>
          </wp:inline>
        </w:drawing>
      </w:r>
    </w:p>
    <w:p w14:paraId="257EB0CA" w14:textId="77777777" w:rsidR="00855E75" w:rsidRDefault="00855E75" w:rsidP="00855E75">
      <w:pPr>
        <w:pStyle w:val="ListNumber"/>
        <w:numPr>
          <w:ilvl w:val="0"/>
          <w:numId w:val="0"/>
        </w:numPr>
      </w:pPr>
    </w:p>
    <w:p w14:paraId="5C5357DE" w14:textId="1095016C" w:rsidR="00855E75" w:rsidRDefault="00855E75" w:rsidP="00855E75">
      <w:pPr>
        <w:pStyle w:val="ListNumber"/>
        <w:numPr>
          <w:ilvl w:val="0"/>
          <w:numId w:val="0"/>
        </w:numPr>
      </w:pPr>
      <w:r>
        <w:t>The Loss function implemented in sklearn for perceptron Is</w:t>
      </w:r>
    </w:p>
    <w:p w14:paraId="0609627B" w14:textId="0F3A4A54" w:rsidR="00855E75" w:rsidRDefault="00855E75" w:rsidP="00855E75">
      <w:pPr>
        <w:pStyle w:val="ListNumber"/>
        <w:numPr>
          <w:ilvl w:val="0"/>
          <w:numId w:val="0"/>
        </w:numPr>
      </w:pPr>
      <w:r w:rsidRPr="00855E75">
        <w:rPr>
          <w:noProof/>
        </w:rPr>
        <w:drawing>
          <wp:inline distT="0" distB="0" distL="0" distR="0" wp14:anchorId="4A423A61" wp14:editId="66436530">
            <wp:extent cx="5486400" cy="2251075"/>
            <wp:effectExtent l="0" t="0" r="0" b="0"/>
            <wp:docPr id="4977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23632" name=""/>
                    <pic:cNvPicPr/>
                  </pic:nvPicPr>
                  <pic:blipFill>
                    <a:blip r:embed="rId25"/>
                    <a:stretch>
                      <a:fillRect/>
                    </a:stretch>
                  </pic:blipFill>
                  <pic:spPr>
                    <a:xfrm>
                      <a:off x="0" y="0"/>
                      <a:ext cx="5486400" cy="2251075"/>
                    </a:xfrm>
                    <a:prstGeom prst="rect">
                      <a:avLst/>
                    </a:prstGeom>
                  </pic:spPr>
                </pic:pic>
              </a:graphicData>
            </a:graphic>
          </wp:inline>
        </w:drawing>
      </w:r>
    </w:p>
    <w:p w14:paraId="55B2DC7A" w14:textId="74516D72" w:rsidR="00855E75" w:rsidRDefault="00855E75" w:rsidP="00855E75">
      <w:pPr>
        <w:pStyle w:val="ListNumber"/>
        <w:numPr>
          <w:ilvl w:val="0"/>
          <w:numId w:val="0"/>
        </w:numPr>
      </w:pPr>
      <w:r>
        <w:t xml:space="preserve">N – number of rows </w:t>
      </w:r>
    </w:p>
    <w:p w14:paraId="2FCE7E33" w14:textId="77777777" w:rsidR="00855E75" w:rsidRDefault="00855E75" w:rsidP="00855E75">
      <w:pPr>
        <w:pStyle w:val="ListNumber"/>
        <w:numPr>
          <w:ilvl w:val="0"/>
          <w:numId w:val="0"/>
        </w:numPr>
      </w:pPr>
    </w:p>
    <w:p w14:paraId="78A17040" w14:textId="2F850D16" w:rsidR="00855E75" w:rsidRDefault="00855E75" w:rsidP="00855E75">
      <w:pPr>
        <w:pStyle w:val="ListNumber"/>
        <w:numPr>
          <w:ilvl w:val="0"/>
          <w:numId w:val="0"/>
        </w:numPr>
      </w:pPr>
      <w:r w:rsidRPr="00855E75">
        <w:rPr>
          <w:noProof/>
        </w:rPr>
        <w:lastRenderedPageBreak/>
        <w:drawing>
          <wp:inline distT="0" distB="0" distL="0" distR="0" wp14:anchorId="1E53D88A" wp14:editId="50DDB80E">
            <wp:extent cx="5486400" cy="1290955"/>
            <wp:effectExtent l="0" t="0" r="0" b="4445"/>
            <wp:docPr id="23885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1718" name=""/>
                    <pic:cNvPicPr/>
                  </pic:nvPicPr>
                  <pic:blipFill>
                    <a:blip r:embed="rId26"/>
                    <a:stretch>
                      <a:fillRect/>
                    </a:stretch>
                  </pic:blipFill>
                  <pic:spPr>
                    <a:xfrm>
                      <a:off x="0" y="0"/>
                      <a:ext cx="5486400" cy="1290955"/>
                    </a:xfrm>
                    <a:prstGeom prst="rect">
                      <a:avLst/>
                    </a:prstGeom>
                  </pic:spPr>
                </pic:pic>
              </a:graphicData>
            </a:graphic>
          </wp:inline>
        </w:drawing>
      </w:r>
    </w:p>
    <w:p w14:paraId="316B499E" w14:textId="65215FB7" w:rsidR="00F4706E" w:rsidRDefault="00F4706E" w:rsidP="00855E75">
      <w:pPr>
        <w:pStyle w:val="ListNumber"/>
        <w:numPr>
          <w:ilvl w:val="0"/>
          <w:numId w:val="0"/>
        </w:numPr>
      </w:pPr>
      <w:r w:rsidRPr="00F4706E">
        <w:rPr>
          <w:noProof/>
        </w:rPr>
        <w:drawing>
          <wp:inline distT="0" distB="0" distL="0" distR="0" wp14:anchorId="4C61D010" wp14:editId="7F6B137F">
            <wp:extent cx="5486400" cy="2639060"/>
            <wp:effectExtent l="0" t="0" r="0" b="8890"/>
            <wp:docPr id="127222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3370" name=""/>
                    <pic:cNvPicPr/>
                  </pic:nvPicPr>
                  <pic:blipFill>
                    <a:blip r:embed="rId27"/>
                    <a:stretch>
                      <a:fillRect/>
                    </a:stretch>
                  </pic:blipFill>
                  <pic:spPr>
                    <a:xfrm>
                      <a:off x="0" y="0"/>
                      <a:ext cx="5486400" cy="2639060"/>
                    </a:xfrm>
                    <a:prstGeom prst="rect">
                      <a:avLst/>
                    </a:prstGeom>
                  </pic:spPr>
                </pic:pic>
              </a:graphicData>
            </a:graphic>
          </wp:inline>
        </w:drawing>
      </w:r>
    </w:p>
    <w:p w14:paraId="78F89E8A" w14:textId="30162492" w:rsidR="00F4706E" w:rsidRDefault="00F4706E" w:rsidP="00855E75">
      <w:pPr>
        <w:pStyle w:val="ListNumber"/>
        <w:numPr>
          <w:ilvl w:val="0"/>
          <w:numId w:val="0"/>
        </w:numPr>
      </w:pPr>
      <w:r w:rsidRPr="00F4706E">
        <w:rPr>
          <w:noProof/>
        </w:rPr>
        <w:drawing>
          <wp:inline distT="0" distB="0" distL="0" distR="0" wp14:anchorId="5C85CD74" wp14:editId="2780C016">
            <wp:extent cx="5486400" cy="2809875"/>
            <wp:effectExtent l="0" t="0" r="0" b="9525"/>
            <wp:docPr id="63445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8710" name=""/>
                    <pic:cNvPicPr/>
                  </pic:nvPicPr>
                  <pic:blipFill>
                    <a:blip r:embed="rId28"/>
                    <a:stretch>
                      <a:fillRect/>
                    </a:stretch>
                  </pic:blipFill>
                  <pic:spPr>
                    <a:xfrm>
                      <a:off x="0" y="0"/>
                      <a:ext cx="5486400" cy="2809875"/>
                    </a:xfrm>
                    <a:prstGeom prst="rect">
                      <a:avLst/>
                    </a:prstGeom>
                  </pic:spPr>
                </pic:pic>
              </a:graphicData>
            </a:graphic>
          </wp:inline>
        </w:drawing>
      </w:r>
    </w:p>
    <w:p w14:paraId="4D46C929" w14:textId="77777777" w:rsidR="00BA2934" w:rsidRDefault="00BA2934" w:rsidP="00855E75">
      <w:pPr>
        <w:pStyle w:val="ListNumber"/>
        <w:numPr>
          <w:ilvl w:val="0"/>
          <w:numId w:val="0"/>
        </w:numPr>
      </w:pPr>
    </w:p>
    <w:p w14:paraId="272C86F2" w14:textId="03085E5E" w:rsidR="00BA2934" w:rsidRDefault="00BA2934" w:rsidP="00855E75">
      <w:pPr>
        <w:pStyle w:val="ListNumber"/>
        <w:numPr>
          <w:ilvl w:val="0"/>
          <w:numId w:val="0"/>
        </w:numPr>
      </w:pPr>
      <w:r>
        <w:t xml:space="preserve">If point is correctly classified then that point does not contribute in the loss function </w:t>
      </w:r>
    </w:p>
    <w:p w14:paraId="1E9C5F94" w14:textId="77777777" w:rsidR="00BA2934" w:rsidRDefault="00BA2934" w:rsidP="00855E75">
      <w:pPr>
        <w:pStyle w:val="ListNumber"/>
        <w:numPr>
          <w:ilvl w:val="0"/>
          <w:numId w:val="0"/>
        </w:numPr>
      </w:pPr>
    </w:p>
    <w:p w14:paraId="016A60AE" w14:textId="77777777" w:rsidR="00BA2934" w:rsidRDefault="00BA2934" w:rsidP="00855E75">
      <w:pPr>
        <w:pStyle w:val="ListNumber"/>
        <w:numPr>
          <w:ilvl w:val="0"/>
          <w:numId w:val="0"/>
        </w:numPr>
      </w:pPr>
    </w:p>
    <w:p w14:paraId="7F9BF8E2" w14:textId="77777777" w:rsidR="00BA2934" w:rsidRDefault="00BA2934" w:rsidP="00855E75">
      <w:pPr>
        <w:pStyle w:val="ListNumber"/>
        <w:numPr>
          <w:ilvl w:val="0"/>
          <w:numId w:val="0"/>
        </w:numPr>
      </w:pPr>
    </w:p>
    <w:p w14:paraId="4DE913F2" w14:textId="77777777" w:rsidR="00BA2934" w:rsidRDefault="00BA2934" w:rsidP="00855E75">
      <w:pPr>
        <w:pStyle w:val="ListNumber"/>
        <w:numPr>
          <w:ilvl w:val="0"/>
          <w:numId w:val="0"/>
        </w:numPr>
      </w:pPr>
    </w:p>
    <w:p w14:paraId="311CDFE2" w14:textId="77777777" w:rsidR="00BA2934" w:rsidRDefault="00BA2934" w:rsidP="00855E75">
      <w:pPr>
        <w:pStyle w:val="ListNumber"/>
        <w:numPr>
          <w:ilvl w:val="0"/>
          <w:numId w:val="0"/>
        </w:numPr>
      </w:pPr>
    </w:p>
    <w:p w14:paraId="29E40C46" w14:textId="77777777" w:rsidR="00BA2934" w:rsidRDefault="00BA2934" w:rsidP="00855E75">
      <w:pPr>
        <w:pStyle w:val="ListNumber"/>
        <w:numPr>
          <w:ilvl w:val="0"/>
          <w:numId w:val="0"/>
        </w:numPr>
      </w:pPr>
    </w:p>
    <w:p w14:paraId="1AF59751" w14:textId="290F9620" w:rsidR="00BA2934" w:rsidRDefault="00BA2934" w:rsidP="00855E75">
      <w:pPr>
        <w:pStyle w:val="ListNumber"/>
        <w:numPr>
          <w:ilvl w:val="0"/>
          <w:numId w:val="0"/>
        </w:numPr>
      </w:pPr>
      <w:r>
        <w:lastRenderedPageBreak/>
        <w:t xml:space="preserve">Gradient Descent </w:t>
      </w:r>
      <w:r w:rsidR="001826ED">
        <w:t xml:space="preserve">Optimization Algorithm </w:t>
      </w:r>
    </w:p>
    <w:p w14:paraId="77160859" w14:textId="30726EB7" w:rsidR="00BA2934" w:rsidRDefault="00BA2934" w:rsidP="00855E75">
      <w:pPr>
        <w:pStyle w:val="ListNumber"/>
        <w:numPr>
          <w:ilvl w:val="0"/>
          <w:numId w:val="0"/>
        </w:numPr>
      </w:pPr>
    </w:p>
    <w:p w14:paraId="14B9ECD6" w14:textId="4C730186" w:rsidR="00BA2934" w:rsidRDefault="00DE20E9" w:rsidP="00855E75">
      <w:pPr>
        <w:pStyle w:val="ListNumber"/>
        <w:numPr>
          <w:ilvl w:val="0"/>
          <w:numId w:val="0"/>
        </w:numPr>
      </w:pPr>
      <w:r w:rsidRPr="00DE20E9">
        <w:rPr>
          <w:noProof/>
        </w:rPr>
        <w:drawing>
          <wp:anchor distT="0" distB="0" distL="114300" distR="114300" simplePos="0" relativeHeight="251666432" behindDoc="0" locked="0" layoutInCell="1" allowOverlap="1" wp14:anchorId="117C5E50" wp14:editId="5CA4431A">
            <wp:simplePos x="0" y="0"/>
            <wp:positionH relativeFrom="column">
              <wp:posOffset>2847975</wp:posOffset>
            </wp:positionH>
            <wp:positionV relativeFrom="paragraph">
              <wp:posOffset>3462640</wp:posOffset>
            </wp:positionV>
            <wp:extent cx="3159125" cy="1758950"/>
            <wp:effectExtent l="0" t="0" r="3175" b="0"/>
            <wp:wrapSquare wrapText="bothSides"/>
            <wp:docPr id="81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86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9125" cy="1758950"/>
                    </a:xfrm>
                    <a:prstGeom prst="rect">
                      <a:avLst/>
                    </a:prstGeom>
                  </pic:spPr>
                </pic:pic>
              </a:graphicData>
            </a:graphic>
            <wp14:sizeRelH relativeFrom="page">
              <wp14:pctWidth>0</wp14:pctWidth>
            </wp14:sizeRelH>
            <wp14:sizeRelV relativeFrom="page">
              <wp14:pctHeight>0</wp14:pctHeight>
            </wp14:sizeRelV>
          </wp:anchor>
        </w:drawing>
      </w:r>
      <w:r w:rsidRPr="00DE20E9">
        <w:rPr>
          <w:noProof/>
        </w:rPr>
        <w:drawing>
          <wp:anchor distT="0" distB="0" distL="114300" distR="114300" simplePos="0" relativeHeight="251665408" behindDoc="0" locked="0" layoutInCell="1" allowOverlap="1" wp14:anchorId="0355F702" wp14:editId="140DD87B">
            <wp:simplePos x="0" y="0"/>
            <wp:positionH relativeFrom="column">
              <wp:posOffset>-244346</wp:posOffset>
            </wp:positionH>
            <wp:positionV relativeFrom="paragraph">
              <wp:posOffset>3462448</wp:posOffset>
            </wp:positionV>
            <wp:extent cx="2882900" cy="2540000"/>
            <wp:effectExtent l="0" t="0" r="0" b="0"/>
            <wp:wrapSquare wrapText="bothSides"/>
            <wp:docPr id="5588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7107" name=""/>
                    <pic:cNvPicPr/>
                  </pic:nvPicPr>
                  <pic:blipFill>
                    <a:blip r:embed="rId30">
                      <a:extLst>
                        <a:ext uri="{28A0092B-C50C-407E-A947-70E740481C1C}">
                          <a14:useLocalDpi xmlns:a14="http://schemas.microsoft.com/office/drawing/2010/main" val="0"/>
                        </a:ext>
                      </a:extLst>
                    </a:blip>
                    <a:stretch>
                      <a:fillRect/>
                    </a:stretch>
                  </pic:blipFill>
                  <pic:spPr>
                    <a:xfrm>
                      <a:off x="0" y="0"/>
                      <a:ext cx="2882900" cy="2540000"/>
                    </a:xfrm>
                    <a:prstGeom prst="rect">
                      <a:avLst/>
                    </a:prstGeom>
                  </pic:spPr>
                </pic:pic>
              </a:graphicData>
            </a:graphic>
            <wp14:sizeRelH relativeFrom="page">
              <wp14:pctWidth>0</wp14:pctWidth>
            </wp14:sizeRelH>
            <wp14:sizeRelV relativeFrom="page">
              <wp14:pctHeight>0</wp14:pctHeight>
            </wp14:sizeRelV>
          </wp:anchor>
        </w:drawing>
      </w:r>
      <w:r w:rsidR="00BA2934" w:rsidRPr="00BA2934">
        <w:rPr>
          <w:noProof/>
        </w:rPr>
        <w:drawing>
          <wp:inline distT="0" distB="0" distL="0" distR="0" wp14:anchorId="35E764D7" wp14:editId="38B0F656">
            <wp:extent cx="5486400" cy="3345180"/>
            <wp:effectExtent l="0" t="0" r="0" b="7620"/>
            <wp:docPr id="150220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0286" name=""/>
                    <pic:cNvPicPr/>
                  </pic:nvPicPr>
                  <pic:blipFill>
                    <a:blip r:embed="rId31"/>
                    <a:stretch>
                      <a:fillRect/>
                    </a:stretch>
                  </pic:blipFill>
                  <pic:spPr>
                    <a:xfrm>
                      <a:off x="0" y="0"/>
                      <a:ext cx="5486400" cy="3345180"/>
                    </a:xfrm>
                    <a:prstGeom prst="rect">
                      <a:avLst/>
                    </a:prstGeom>
                  </pic:spPr>
                </pic:pic>
              </a:graphicData>
            </a:graphic>
          </wp:inline>
        </w:drawing>
      </w:r>
    </w:p>
    <w:p w14:paraId="3C6C68E2" w14:textId="748FD1DD" w:rsidR="00DE20E9" w:rsidRPr="00DE20E9" w:rsidRDefault="00DE20E9" w:rsidP="00DE20E9"/>
    <w:p w14:paraId="00DF0748" w14:textId="098B4C1D" w:rsidR="00DE20E9" w:rsidRPr="00DE20E9" w:rsidRDefault="001826ED" w:rsidP="00DE20E9">
      <w:r>
        <w:t>{ MORE FLEXIBLE ,MATHEMATICAL MODEL}</w:t>
      </w:r>
    </w:p>
    <w:p w14:paraId="60801E28" w14:textId="418DE639" w:rsidR="00DE20E9" w:rsidRDefault="00DE20E9" w:rsidP="00DE20E9">
      <w:pPr>
        <w:ind w:left="0"/>
      </w:pPr>
    </w:p>
    <w:p w14:paraId="0457974E" w14:textId="77777777" w:rsidR="00DE20E9" w:rsidRDefault="00DE20E9" w:rsidP="00DE20E9">
      <w:pPr>
        <w:ind w:left="0"/>
      </w:pPr>
    </w:p>
    <w:tbl>
      <w:tblPr>
        <w:tblStyle w:val="TableGrid"/>
        <w:tblW w:w="0" w:type="auto"/>
        <w:tblLook w:val="04A0" w:firstRow="1" w:lastRow="0" w:firstColumn="1" w:lastColumn="0" w:noHBand="0" w:noVBand="1"/>
      </w:tblPr>
      <w:tblGrid>
        <w:gridCol w:w="2876"/>
        <w:gridCol w:w="2877"/>
        <w:gridCol w:w="2877"/>
      </w:tblGrid>
      <w:tr w:rsidR="00DE20E9" w14:paraId="7E47EDB6" w14:textId="77777777" w:rsidTr="00DE20E9">
        <w:tc>
          <w:tcPr>
            <w:tcW w:w="2876" w:type="dxa"/>
          </w:tcPr>
          <w:p w14:paraId="569FAF5B" w14:textId="51643672" w:rsidR="00DE20E9" w:rsidRDefault="00DE20E9" w:rsidP="00DE20E9">
            <w:pPr>
              <w:ind w:left="0"/>
            </w:pPr>
            <w:r>
              <w:t xml:space="preserve"> Activation Function</w:t>
            </w:r>
          </w:p>
        </w:tc>
        <w:tc>
          <w:tcPr>
            <w:tcW w:w="2877" w:type="dxa"/>
          </w:tcPr>
          <w:p w14:paraId="471715E4" w14:textId="071F73A5" w:rsidR="00DE20E9" w:rsidRDefault="00DE20E9" w:rsidP="00DE20E9">
            <w:pPr>
              <w:ind w:left="0"/>
            </w:pPr>
            <w:r>
              <w:t>Loss Function</w:t>
            </w:r>
          </w:p>
        </w:tc>
        <w:tc>
          <w:tcPr>
            <w:tcW w:w="2877" w:type="dxa"/>
          </w:tcPr>
          <w:p w14:paraId="5BAFB1E1" w14:textId="6C91DEE3" w:rsidR="00DE20E9" w:rsidRDefault="00DE20E9" w:rsidP="00DE20E9">
            <w:pPr>
              <w:ind w:left="0"/>
            </w:pPr>
            <w:r>
              <w:t>OUTPUT</w:t>
            </w:r>
          </w:p>
        </w:tc>
      </w:tr>
      <w:tr w:rsidR="00DE20E9" w14:paraId="5AF88210" w14:textId="77777777" w:rsidTr="00DE20E9">
        <w:tc>
          <w:tcPr>
            <w:tcW w:w="2876" w:type="dxa"/>
          </w:tcPr>
          <w:p w14:paraId="28774B51" w14:textId="4AC2DC61" w:rsidR="00DE20E9" w:rsidRDefault="00DE20E9" w:rsidP="00DE20E9">
            <w:pPr>
              <w:ind w:left="0"/>
            </w:pPr>
            <w:r>
              <w:t>STEP</w:t>
            </w:r>
          </w:p>
        </w:tc>
        <w:tc>
          <w:tcPr>
            <w:tcW w:w="2877" w:type="dxa"/>
          </w:tcPr>
          <w:p w14:paraId="039120FF" w14:textId="56373476" w:rsidR="00DE20E9" w:rsidRDefault="001826ED" w:rsidP="00DE20E9">
            <w:pPr>
              <w:ind w:left="0"/>
            </w:pPr>
            <w:r>
              <w:t>Hinge Loss</w:t>
            </w:r>
          </w:p>
        </w:tc>
        <w:tc>
          <w:tcPr>
            <w:tcW w:w="2877" w:type="dxa"/>
          </w:tcPr>
          <w:p w14:paraId="71AB7D72" w14:textId="7B1B5C41" w:rsidR="00DE20E9" w:rsidRDefault="00DE20E9" w:rsidP="00DE20E9">
            <w:pPr>
              <w:ind w:left="0"/>
            </w:pPr>
            <w:r>
              <w:t>1,-1</w:t>
            </w:r>
            <w:r w:rsidR="001826ED">
              <w:t xml:space="preserve"> (binary classifier)</w:t>
            </w:r>
          </w:p>
        </w:tc>
      </w:tr>
      <w:tr w:rsidR="00DE20E9" w14:paraId="071842DF" w14:textId="77777777" w:rsidTr="00DE20E9">
        <w:tc>
          <w:tcPr>
            <w:tcW w:w="2876" w:type="dxa"/>
          </w:tcPr>
          <w:p w14:paraId="0AA27F33" w14:textId="570E5F68" w:rsidR="00DE20E9" w:rsidRDefault="00DE20E9" w:rsidP="00DE20E9">
            <w:pPr>
              <w:ind w:left="0"/>
            </w:pPr>
            <w:r>
              <w:t>SIGMOID</w:t>
            </w:r>
          </w:p>
        </w:tc>
        <w:tc>
          <w:tcPr>
            <w:tcW w:w="2877" w:type="dxa"/>
          </w:tcPr>
          <w:p w14:paraId="16F683C6" w14:textId="2AD20953" w:rsidR="00DE20E9" w:rsidRDefault="00DE20E9" w:rsidP="00DE20E9">
            <w:pPr>
              <w:ind w:left="0"/>
            </w:pPr>
            <w:r>
              <w:t xml:space="preserve">Binary Cross Entropy </w:t>
            </w:r>
            <w:r w:rsidR="001826ED">
              <w:t>/log loss</w:t>
            </w:r>
          </w:p>
        </w:tc>
        <w:tc>
          <w:tcPr>
            <w:tcW w:w="2877" w:type="dxa"/>
          </w:tcPr>
          <w:p w14:paraId="0A29F7E8" w14:textId="3D723709" w:rsidR="00DE20E9" w:rsidRDefault="00DE20E9" w:rsidP="00DE20E9">
            <w:pPr>
              <w:ind w:left="0"/>
            </w:pPr>
            <w:r>
              <w:t>0,1</w:t>
            </w:r>
            <w:r w:rsidR="001826ED">
              <w:t xml:space="preserve"> (binary classifier)</w:t>
            </w:r>
          </w:p>
        </w:tc>
      </w:tr>
      <w:tr w:rsidR="00DE20E9" w14:paraId="21D6AD6B" w14:textId="77777777" w:rsidTr="00DE20E9">
        <w:tc>
          <w:tcPr>
            <w:tcW w:w="2876" w:type="dxa"/>
          </w:tcPr>
          <w:p w14:paraId="48CA1258" w14:textId="025F55D9" w:rsidR="00DE20E9" w:rsidRDefault="001826ED" w:rsidP="00DE20E9">
            <w:pPr>
              <w:ind w:left="0"/>
            </w:pPr>
            <w:r>
              <w:t>SOFTMAX</w:t>
            </w:r>
          </w:p>
        </w:tc>
        <w:tc>
          <w:tcPr>
            <w:tcW w:w="2877" w:type="dxa"/>
          </w:tcPr>
          <w:p w14:paraId="0B2E8FB1" w14:textId="0D7C9D36" w:rsidR="00DE20E9" w:rsidRDefault="001826ED" w:rsidP="00DE20E9">
            <w:pPr>
              <w:ind w:left="0"/>
            </w:pPr>
            <w:r>
              <w:t>Categorical Cross Entropy</w:t>
            </w:r>
          </w:p>
        </w:tc>
        <w:tc>
          <w:tcPr>
            <w:tcW w:w="2877" w:type="dxa"/>
          </w:tcPr>
          <w:p w14:paraId="144B24FD" w14:textId="32B14880" w:rsidR="00DE20E9" w:rsidRDefault="001826ED" w:rsidP="00DE20E9">
            <w:pPr>
              <w:ind w:left="0"/>
            </w:pPr>
            <w:r>
              <w:t>Multiclass prob</w:t>
            </w:r>
          </w:p>
        </w:tc>
      </w:tr>
      <w:tr w:rsidR="001826ED" w14:paraId="45795974" w14:textId="77777777" w:rsidTr="00DE20E9">
        <w:tc>
          <w:tcPr>
            <w:tcW w:w="2876" w:type="dxa"/>
          </w:tcPr>
          <w:p w14:paraId="5DEFDC6B" w14:textId="02A08E59" w:rsidR="001826ED" w:rsidRDefault="001826ED" w:rsidP="00DE20E9">
            <w:pPr>
              <w:ind w:left="0"/>
            </w:pPr>
            <w:r>
              <w:t>Linear</w:t>
            </w:r>
          </w:p>
        </w:tc>
        <w:tc>
          <w:tcPr>
            <w:tcW w:w="2877" w:type="dxa"/>
          </w:tcPr>
          <w:p w14:paraId="55E7E21E" w14:textId="4CFB1EEF" w:rsidR="001826ED" w:rsidRDefault="001826ED" w:rsidP="00DE20E9">
            <w:pPr>
              <w:ind w:left="0"/>
            </w:pPr>
            <w:r>
              <w:t>MSE</w:t>
            </w:r>
          </w:p>
        </w:tc>
        <w:tc>
          <w:tcPr>
            <w:tcW w:w="2877" w:type="dxa"/>
          </w:tcPr>
          <w:p w14:paraId="3BDA6C4B" w14:textId="6F3AA749" w:rsidR="001826ED" w:rsidRDefault="001826ED" w:rsidP="00DE20E9">
            <w:pPr>
              <w:ind w:left="0"/>
            </w:pPr>
            <w:r>
              <w:t>ANY NUMBER</w:t>
            </w:r>
          </w:p>
        </w:tc>
      </w:tr>
    </w:tbl>
    <w:p w14:paraId="09D5DEE6" w14:textId="01F89DD7" w:rsidR="00DE20E9" w:rsidRDefault="00DE20E9" w:rsidP="00DE20E9">
      <w:pPr>
        <w:ind w:left="0"/>
      </w:pPr>
    </w:p>
    <w:p w14:paraId="5A0C21E6" w14:textId="648191DF" w:rsidR="001826ED" w:rsidRDefault="001826ED" w:rsidP="00DE20E9">
      <w:pPr>
        <w:ind w:left="0"/>
      </w:pPr>
      <w:r w:rsidRPr="001826ED">
        <w:rPr>
          <w:b/>
          <w:bCs/>
        </w:rPr>
        <w:t>NOTE</w:t>
      </w:r>
      <w:r>
        <w:t>: PERCEPTRO IS ALSO CALLED AS LOGISITIC REGRESSION WHEN YOUR ACTIVATION FUNCTION IS SIGMOID AND LOSS IS BCE</w:t>
      </w:r>
    </w:p>
    <w:p w14:paraId="6F36B840" w14:textId="77777777" w:rsidR="001826ED" w:rsidRPr="001826ED" w:rsidRDefault="001826ED" w:rsidP="001826ED">
      <w:pPr>
        <w:pStyle w:val="Heading1"/>
      </w:pPr>
      <w:r w:rsidRPr="001826ED">
        <w:lastRenderedPageBreak/>
        <w:t>Problem with Perceptron</w:t>
      </w:r>
    </w:p>
    <w:p w14:paraId="34CD22C3" w14:textId="77777777" w:rsidR="001826ED" w:rsidRDefault="001826ED" w:rsidP="00DE20E9">
      <w:pPr>
        <w:ind w:left="0"/>
      </w:pPr>
    </w:p>
    <w:p w14:paraId="6DED6C38" w14:textId="035CE69B" w:rsidR="001826ED" w:rsidRDefault="001826ED" w:rsidP="00DE20E9">
      <w:pPr>
        <w:ind w:left="0"/>
        <w:rPr>
          <w:noProof/>
        </w:rPr>
      </w:pPr>
      <w:r>
        <w:rPr>
          <w:noProof/>
        </w:rPr>
        <w:t>Works only with linear data not on non linear data because essentially perceptron is a linear model.</w:t>
      </w:r>
    </w:p>
    <w:p w14:paraId="2177D06F" w14:textId="7D08BB75" w:rsidR="001826ED" w:rsidRDefault="001826ED" w:rsidP="00DE20E9">
      <w:pPr>
        <w:ind w:left="0"/>
      </w:pPr>
      <w:r w:rsidRPr="001826ED">
        <w:t>The problem with Perceptron lies in their limitation to learn complex patterns and functions, especially those that are not linearly separable. A Perceptron is a single-layer neural network with binary outputs, and it can only solve problems where the data points are linearly separable. If the data is not linearly separable, a Perceptron cannot converge and find a solution.</w:t>
      </w:r>
    </w:p>
    <w:p w14:paraId="766220B8" w14:textId="359C8281" w:rsidR="008D56E4" w:rsidRDefault="002A6E43" w:rsidP="00DE20E9">
      <w:pPr>
        <w:ind w:left="0"/>
      </w:pPr>
      <w:hyperlink r:id="rId32" w:history="1">
        <w:r w:rsidRPr="004A4F30">
          <w:rPr>
            <w:rStyle w:val="Hyperlink"/>
          </w:rPr>
          <w:t>https://playground.tensorflow.org/</w:t>
        </w:r>
      </w:hyperlink>
    </w:p>
    <w:p w14:paraId="206D6AA0" w14:textId="77777777" w:rsidR="00682531" w:rsidRPr="00682531" w:rsidRDefault="00682531" w:rsidP="00682531">
      <w:pPr>
        <w:pStyle w:val="Heading1"/>
      </w:pPr>
      <w:r w:rsidRPr="00682531">
        <w:t>MLP Notation</w:t>
      </w:r>
    </w:p>
    <w:p w14:paraId="41F7F0A1" w14:textId="3E7558E8" w:rsidR="002A6E43" w:rsidRDefault="00682531" w:rsidP="00DE20E9">
      <w:pPr>
        <w:ind w:left="0"/>
      </w:pPr>
      <w:r w:rsidRPr="00682531">
        <w:drawing>
          <wp:inline distT="0" distB="0" distL="0" distR="0" wp14:anchorId="36E083C4" wp14:editId="37B9ABA0">
            <wp:extent cx="5486400" cy="2873375"/>
            <wp:effectExtent l="0" t="0" r="0" b="3175"/>
            <wp:docPr id="3101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65315" name=""/>
                    <pic:cNvPicPr/>
                  </pic:nvPicPr>
                  <pic:blipFill>
                    <a:blip r:embed="rId33"/>
                    <a:stretch>
                      <a:fillRect/>
                    </a:stretch>
                  </pic:blipFill>
                  <pic:spPr>
                    <a:xfrm>
                      <a:off x="0" y="0"/>
                      <a:ext cx="5486400" cy="2873375"/>
                    </a:xfrm>
                    <a:prstGeom prst="rect">
                      <a:avLst/>
                    </a:prstGeom>
                  </pic:spPr>
                </pic:pic>
              </a:graphicData>
            </a:graphic>
          </wp:inline>
        </w:drawing>
      </w:r>
    </w:p>
    <w:p w14:paraId="592F90CA" w14:textId="222FDBE9" w:rsidR="00682531" w:rsidRDefault="00682531" w:rsidP="00DE20E9">
      <w:pPr>
        <w:ind w:left="0"/>
      </w:pPr>
      <w:r>
        <w:t>I – layer</w:t>
      </w:r>
    </w:p>
    <w:p w14:paraId="1DE0F36E" w14:textId="71503C62" w:rsidR="00682531" w:rsidRDefault="00682531" w:rsidP="00DE20E9">
      <w:pPr>
        <w:ind w:left="0"/>
      </w:pPr>
      <w:r>
        <w:t>j- node</w:t>
      </w:r>
    </w:p>
    <w:p w14:paraId="049FAC47" w14:textId="148BBCF5" w:rsidR="00682531" w:rsidRDefault="00682531" w:rsidP="00DE20E9">
      <w:pPr>
        <w:ind w:left="0"/>
      </w:pPr>
      <w:hyperlink r:id="rId34" w:history="1">
        <w:r w:rsidRPr="00236154">
          <w:rPr>
            <w:rStyle w:val="Hyperlink"/>
          </w:rPr>
          <w:t>https://youtu.be/H0_3SJh4Rqs?si=0gm1JLjvhItYEN1g</w:t>
        </w:r>
      </w:hyperlink>
    </w:p>
    <w:p w14:paraId="4EEAF584" w14:textId="77777777" w:rsidR="00D53981" w:rsidRDefault="00D53981" w:rsidP="00682531">
      <w:pPr>
        <w:pStyle w:val="Heading1"/>
      </w:pPr>
    </w:p>
    <w:p w14:paraId="07B426FF" w14:textId="77777777" w:rsidR="00D53981" w:rsidRDefault="00D53981" w:rsidP="00682531">
      <w:pPr>
        <w:pStyle w:val="Heading1"/>
      </w:pPr>
    </w:p>
    <w:p w14:paraId="73C8CB50" w14:textId="77777777" w:rsidR="00D53981" w:rsidRDefault="00D53981" w:rsidP="00682531">
      <w:pPr>
        <w:pStyle w:val="Heading1"/>
      </w:pPr>
    </w:p>
    <w:p w14:paraId="00940513" w14:textId="2548C560" w:rsidR="00682531" w:rsidRDefault="00682531" w:rsidP="00682531">
      <w:pPr>
        <w:pStyle w:val="Heading1"/>
      </w:pPr>
      <w:r w:rsidRPr="00682531">
        <w:lastRenderedPageBreak/>
        <w:t>MultiLayer Perceptron | MLP Intuition</w:t>
      </w:r>
    </w:p>
    <w:p w14:paraId="69D6EAC0" w14:textId="52495BFE" w:rsidR="00BA35AE" w:rsidRDefault="00BA35AE" w:rsidP="00BA35AE">
      <w:pPr>
        <w:ind w:left="0"/>
      </w:pPr>
      <w:r w:rsidRPr="00BA35AE">
        <w:t>A Multi-Layer Perceptron (MLP) is a type of artificial neural network characterized by its multiple layers of nodes (neurons). It consists of an input layer, one or more hidden layers, and an output layer. Each connection between nodes is associated with a weight, and each node applies an activation function to the weighted sum of its inputs. MLPs are trained using algorithms like backpropagation to learn and make predictions.</w:t>
      </w:r>
    </w:p>
    <w:p w14:paraId="228007DF" w14:textId="43C3FF6A" w:rsidR="00682531" w:rsidRPr="00682531" w:rsidRDefault="00D53981" w:rsidP="00682531">
      <w:pPr>
        <w:ind w:left="0"/>
      </w:pPr>
      <w:r w:rsidRPr="00D53981">
        <w:drawing>
          <wp:inline distT="0" distB="0" distL="0" distR="0" wp14:anchorId="512A54B5" wp14:editId="5E6079C2">
            <wp:extent cx="5486400" cy="2736850"/>
            <wp:effectExtent l="0" t="0" r="0" b="6350"/>
            <wp:docPr id="66767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3048" name=""/>
                    <pic:cNvPicPr/>
                  </pic:nvPicPr>
                  <pic:blipFill>
                    <a:blip r:embed="rId35"/>
                    <a:stretch>
                      <a:fillRect/>
                    </a:stretch>
                  </pic:blipFill>
                  <pic:spPr>
                    <a:xfrm>
                      <a:off x="0" y="0"/>
                      <a:ext cx="5486400" cy="2736850"/>
                    </a:xfrm>
                    <a:prstGeom prst="rect">
                      <a:avLst/>
                    </a:prstGeom>
                  </pic:spPr>
                </pic:pic>
              </a:graphicData>
            </a:graphic>
          </wp:inline>
        </w:drawing>
      </w:r>
    </w:p>
    <w:p w14:paraId="29EEE8F2" w14:textId="7948EA46" w:rsidR="00682531" w:rsidRDefault="00D32A7B" w:rsidP="00DE20E9">
      <w:pPr>
        <w:ind w:left="0"/>
      </w:pPr>
      <w:r w:rsidRPr="00D32A7B">
        <w:drawing>
          <wp:inline distT="0" distB="0" distL="0" distR="0" wp14:anchorId="7D506D92" wp14:editId="49021878">
            <wp:extent cx="5486400" cy="2487930"/>
            <wp:effectExtent l="0" t="0" r="0" b="7620"/>
            <wp:docPr id="81082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9611" name=""/>
                    <pic:cNvPicPr/>
                  </pic:nvPicPr>
                  <pic:blipFill>
                    <a:blip r:embed="rId36"/>
                    <a:stretch>
                      <a:fillRect/>
                    </a:stretch>
                  </pic:blipFill>
                  <pic:spPr>
                    <a:xfrm>
                      <a:off x="0" y="0"/>
                      <a:ext cx="5486400" cy="2487930"/>
                    </a:xfrm>
                    <a:prstGeom prst="rect">
                      <a:avLst/>
                    </a:prstGeom>
                  </pic:spPr>
                </pic:pic>
              </a:graphicData>
            </a:graphic>
          </wp:inline>
        </w:drawing>
      </w:r>
    </w:p>
    <w:p w14:paraId="50BB9C71" w14:textId="3E51CA87" w:rsidR="00D32A7B" w:rsidRDefault="00D32A7B" w:rsidP="00DE20E9">
      <w:pPr>
        <w:ind w:left="0"/>
      </w:pPr>
      <w:r w:rsidRPr="00D32A7B">
        <w:lastRenderedPageBreak/>
        <w:drawing>
          <wp:inline distT="0" distB="0" distL="0" distR="0" wp14:anchorId="62D3735C" wp14:editId="0B44B3A2">
            <wp:extent cx="5486400" cy="2624455"/>
            <wp:effectExtent l="0" t="0" r="0" b="4445"/>
            <wp:docPr id="150748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1022" name=""/>
                    <pic:cNvPicPr/>
                  </pic:nvPicPr>
                  <pic:blipFill>
                    <a:blip r:embed="rId37"/>
                    <a:stretch>
                      <a:fillRect/>
                    </a:stretch>
                  </pic:blipFill>
                  <pic:spPr>
                    <a:xfrm>
                      <a:off x="0" y="0"/>
                      <a:ext cx="5486400" cy="2624455"/>
                    </a:xfrm>
                    <a:prstGeom prst="rect">
                      <a:avLst/>
                    </a:prstGeom>
                  </pic:spPr>
                </pic:pic>
              </a:graphicData>
            </a:graphic>
          </wp:inline>
        </w:drawing>
      </w:r>
    </w:p>
    <w:p w14:paraId="1217EC90" w14:textId="7AAAC8F6" w:rsidR="00D32A7B" w:rsidRDefault="00D32A7B" w:rsidP="00DE20E9">
      <w:pPr>
        <w:ind w:left="0"/>
      </w:pPr>
      <w:r>
        <w:t>How to get more accurate result | Change Architecture</w:t>
      </w:r>
    </w:p>
    <w:p w14:paraId="6A8DD07B" w14:textId="5469F51B" w:rsidR="00D32A7B" w:rsidRDefault="00D32A7B" w:rsidP="00D32A7B">
      <w:pPr>
        <w:pStyle w:val="ListParagraph"/>
        <w:numPr>
          <w:ilvl w:val="0"/>
          <w:numId w:val="16"/>
        </w:numPr>
      </w:pPr>
      <w:r>
        <w:t>Add more node to capture more non linear decision boundary</w:t>
      </w:r>
    </w:p>
    <w:p w14:paraId="76B53F82" w14:textId="19294711" w:rsidR="00D32A7B" w:rsidRDefault="00D32A7B" w:rsidP="00D32A7B">
      <w:pPr>
        <w:pStyle w:val="ListParagraph"/>
      </w:pPr>
      <w:r w:rsidRPr="00D32A7B">
        <w:drawing>
          <wp:inline distT="0" distB="0" distL="0" distR="0" wp14:anchorId="5F980C99" wp14:editId="629D131E">
            <wp:extent cx="3225521" cy="1629560"/>
            <wp:effectExtent l="0" t="0" r="0" b="8890"/>
            <wp:docPr id="66544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0870" name=""/>
                    <pic:cNvPicPr/>
                  </pic:nvPicPr>
                  <pic:blipFill>
                    <a:blip r:embed="rId38"/>
                    <a:stretch>
                      <a:fillRect/>
                    </a:stretch>
                  </pic:blipFill>
                  <pic:spPr>
                    <a:xfrm>
                      <a:off x="0" y="0"/>
                      <a:ext cx="3241165" cy="1637463"/>
                    </a:xfrm>
                    <a:prstGeom prst="rect">
                      <a:avLst/>
                    </a:prstGeom>
                  </pic:spPr>
                </pic:pic>
              </a:graphicData>
            </a:graphic>
          </wp:inline>
        </w:drawing>
      </w:r>
    </w:p>
    <w:p w14:paraId="1930D5AC" w14:textId="5DE1F71E" w:rsidR="00D32A7B" w:rsidRDefault="00D32A7B" w:rsidP="00D32A7B">
      <w:pPr>
        <w:pStyle w:val="ListParagraph"/>
        <w:numPr>
          <w:ilvl w:val="0"/>
          <w:numId w:val="16"/>
        </w:numPr>
      </w:pPr>
      <w:r>
        <w:t xml:space="preserve">Add more input column if you have </w:t>
      </w:r>
    </w:p>
    <w:p w14:paraId="57462014" w14:textId="1966E0EF" w:rsidR="00D32A7B" w:rsidRDefault="00D32A7B" w:rsidP="00D32A7B">
      <w:pPr>
        <w:pStyle w:val="ListParagraph"/>
        <w:numPr>
          <w:ilvl w:val="0"/>
          <w:numId w:val="16"/>
        </w:numPr>
      </w:pPr>
      <w:r>
        <w:t>Adding nodes in output node (Generally when u work on multi class classification)</w:t>
      </w:r>
    </w:p>
    <w:p w14:paraId="38AEFF05" w14:textId="71AFA3D1" w:rsidR="00D32A7B" w:rsidRDefault="00D32A7B" w:rsidP="00D32A7B">
      <w:pPr>
        <w:pStyle w:val="ListParagraph"/>
        <w:numPr>
          <w:ilvl w:val="0"/>
          <w:numId w:val="16"/>
        </w:numPr>
      </w:pPr>
      <w:r>
        <w:t>Add more hidden layer to capture more complex relationship</w:t>
      </w:r>
    </w:p>
    <w:p w14:paraId="79DA52D0" w14:textId="77777777" w:rsidR="001C4AE0" w:rsidRPr="001C4AE0" w:rsidRDefault="001C4AE0" w:rsidP="001C4AE0">
      <w:pPr>
        <w:pStyle w:val="Heading1"/>
      </w:pPr>
      <w:r w:rsidRPr="001C4AE0">
        <w:t>Forward Propagation | How a neural network predicts output?</w:t>
      </w:r>
    </w:p>
    <w:p w14:paraId="15451706" w14:textId="0F0D74CF" w:rsidR="001C4AE0" w:rsidRDefault="001C4AE0" w:rsidP="001C4AE0">
      <w:pPr>
        <w:ind w:left="0"/>
      </w:pPr>
      <w:r w:rsidRPr="001C4AE0">
        <w:lastRenderedPageBreak/>
        <w:drawing>
          <wp:inline distT="0" distB="0" distL="0" distR="0" wp14:anchorId="1246E140" wp14:editId="30D74D4E">
            <wp:extent cx="5486400" cy="2130251"/>
            <wp:effectExtent l="0" t="0" r="0" b="3810"/>
            <wp:docPr id="170667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7263" name=""/>
                    <pic:cNvPicPr/>
                  </pic:nvPicPr>
                  <pic:blipFill rotWithShape="1">
                    <a:blip r:embed="rId39"/>
                    <a:srcRect b="27496"/>
                    <a:stretch/>
                  </pic:blipFill>
                  <pic:spPr bwMode="auto">
                    <a:xfrm>
                      <a:off x="0" y="0"/>
                      <a:ext cx="5486400" cy="2130251"/>
                    </a:xfrm>
                    <a:prstGeom prst="rect">
                      <a:avLst/>
                    </a:prstGeom>
                    <a:ln>
                      <a:noFill/>
                    </a:ln>
                    <a:extLst>
                      <a:ext uri="{53640926-AAD7-44D8-BBD7-CCE9431645EC}">
                        <a14:shadowObscured xmlns:a14="http://schemas.microsoft.com/office/drawing/2010/main"/>
                      </a:ext>
                    </a:extLst>
                  </pic:spPr>
                </pic:pic>
              </a:graphicData>
            </a:graphic>
          </wp:inline>
        </w:drawing>
      </w:r>
    </w:p>
    <w:p w14:paraId="2615DF0F" w14:textId="2868E31E" w:rsidR="001C4AE0" w:rsidRDefault="001C4AE0" w:rsidP="001C4AE0">
      <w:pPr>
        <w:ind w:left="0"/>
      </w:pPr>
      <w:r>
        <w:t>There are 26 Trainable parameter</w:t>
      </w:r>
    </w:p>
    <w:p w14:paraId="283FC4F1" w14:textId="378E5E48" w:rsidR="001C4AE0" w:rsidRDefault="001C4AE0" w:rsidP="001C4AE0">
      <w:pPr>
        <w:ind w:left="0"/>
      </w:pPr>
      <w:r>
        <w:t>Input layer to first hidden layer 4 *3 = 12 +3 biase similarly</w:t>
      </w:r>
    </w:p>
    <w:p w14:paraId="53FCEDF2" w14:textId="06C9AE8E" w:rsidR="001C4AE0" w:rsidRDefault="001C4AE0" w:rsidP="001C4AE0">
      <w:pPr>
        <w:ind w:left="0"/>
      </w:pPr>
      <w:r w:rsidRPr="001C4AE0">
        <w:drawing>
          <wp:inline distT="0" distB="0" distL="0" distR="0" wp14:anchorId="023A2873" wp14:editId="2EEFAEBC">
            <wp:extent cx="4416251" cy="2642083"/>
            <wp:effectExtent l="0" t="0" r="3810" b="6350"/>
            <wp:docPr id="16988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0163" name=""/>
                    <pic:cNvPicPr/>
                  </pic:nvPicPr>
                  <pic:blipFill>
                    <a:blip r:embed="rId40"/>
                    <a:stretch>
                      <a:fillRect/>
                    </a:stretch>
                  </pic:blipFill>
                  <pic:spPr>
                    <a:xfrm>
                      <a:off x="0" y="0"/>
                      <a:ext cx="4419852" cy="2644237"/>
                    </a:xfrm>
                    <a:prstGeom prst="rect">
                      <a:avLst/>
                    </a:prstGeom>
                  </pic:spPr>
                </pic:pic>
              </a:graphicData>
            </a:graphic>
          </wp:inline>
        </w:drawing>
      </w:r>
    </w:p>
    <w:p w14:paraId="606F3D00" w14:textId="7F202833" w:rsidR="001C4AE0" w:rsidRDefault="001C4AE0" w:rsidP="001C4AE0">
      <w:pPr>
        <w:ind w:left="0"/>
      </w:pPr>
      <w:r w:rsidRPr="001C4AE0">
        <w:drawing>
          <wp:inline distT="0" distB="0" distL="0" distR="0" wp14:anchorId="0FB33AF8" wp14:editId="38BF4BDD">
            <wp:extent cx="4270550" cy="2121930"/>
            <wp:effectExtent l="0" t="0" r="0" b="0"/>
            <wp:docPr id="145306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6144" name=""/>
                    <pic:cNvPicPr/>
                  </pic:nvPicPr>
                  <pic:blipFill>
                    <a:blip r:embed="rId41"/>
                    <a:stretch>
                      <a:fillRect/>
                    </a:stretch>
                  </pic:blipFill>
                  <pic:spPr>
                    <a:xfrm>
                      <a:off x="0" y="0"/>
                      <a:ext cx="4287060" cy="2130134"/>
                    </a:xfrm>
                    <a:prstGeom prst="rect">
                      <a:avLst/>
                    </a:prstGeom>
                  </pic:spPr>
                </pic:pic>
              </a:graphicData>
            </a:graphic>
          </wp:inline>
        </w:drawing>
      </w:r>
    </w:p>
    <w:p w14:paraId="0937F204" w14:textId="73B7037D" w:rsidR="001C4AE0" w:rsidRDefault="001C4AE0" w:rsidP="001C4AE0">
      <w:pPr>
        <w:ind w:left="0"/>
      </w:pPr>
      <w:r>
        <w:t>The sigmoid function will give you output as o11 , o12,o13</w:t>
      </w:r>
    </w:p>
    <w:p w14:paraId="5ED7540E" w14:textId="77777777" w:rsidR="001C4AE0" w:rsidRDefault="001C4AE0" w:rsidP="001C4AE0">
      <w:pPr>
        <w:ind w:left="0"/>
      </w:pPr>
    </w:p>
    <w:p w14:paraId="474B297B" w14:textId="24692DBB" w:rsidR="001C4AE0" w:rsidRDefault="001C4AE0" w:rsidP="001C4AE0">
      <w:pPr>
        <w:ind w:left="0"/>
      </w:pPr>
      <w:r w:rsidRPr="001C4AE0">
        <w:lastRenderedPageBreak/>
        <w:drawing>
          <wp:inline distT="0" distB="0" distL="0" distR="0" wp14:anchorId="720C23F1" wp14:editId="4FCECBF3">
            <wp:extent cx="5486400" cy="2555240"/>
            <wp:effectExtent l="0" t="0" r="0" b="0"/>
            <wp:docPr id="1859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446" name=""/>
                    <pic:cNvPicPr/>
                  </pic:nvPicPr>
                  <pic:blipFill>
                    <a:blip r:embed="rId42"/>
                    <a:stretch>
                      <a:fillRect/>
                    </a:stretch>
                  </pic:blipFill>
                  <pic:spPr>
                    <a:xfrm>
                      <a:off x="0" y="0"/>
                      <a:ext cx="5486400" cy="2555240"/>
                    </a:xfrm>
                    <a:prstGeom prst="rect">
                      <a:avLst/>
                    </a:prstGeom>
                  </pic:spPr>
                </pic:pic>
              </a:graphicData>
            </a:graphic>
          </wp:inline>
        </w:drawing>
      </w:r>
    </w:p>
    <w:p w14:paraId="19CC3F39" w14:textId="0D298610" w:rsidR="001C4AE0" w:rsidRPr="00DE20E9" w:rsidRDefault="001C4AE0" w:rsidP="001C4AE0">
      <w:pPr>
        <w:ind w:left="0"/>
      </w:pPr>
      <w:r w:rsidRPr="001C4AE0">
        <w:drawing>
          <wp:inline distT="0" distB="0" distL="0" distR="0" wp14:anchorId="0D08BBAE" wp14:editId="49384A04">
            <wp:extent cx="5486400" cy="2473325"/>
            <wp:effectExtent l="0" t="0" r="0" b="3175"/>
            <wp:docPr id="10377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9565" name=""/>
                    <pic:cNvPicPr/>
                  </pic:nvPicPr>
                  <pic:blipFill>
                    <a:blip r:embed="rId43"/>
                    <a:stretch>
                      <a:fillRect/>
                    </a:stretch>
                  </pic:blipFill>
                  <pic:spPr>
                    <a:xfrm>
                      <a:off x="0" y="0"/>
                      <a:ext cx="5486400" cy="2473325"/>
                    </a:xfrm>
                    <a:prstGeom prst="rect">
                      <a:avLst/>
                    </a:prstGeom>
                  </pic:spPr>
                </pic:pic>
              </a:graphicData>
            </a:graphic>
          </wp:inline>
        </w:drawing>
      </w:r>
    </w:p>
    <w:sectPr w:rsidR="001C4AE0" w:rsidRPr="00DE20E9" w:rsidSect="003C3797">
      <w:headerReference w:type="even" r:id="rId44"/>
      <w:headerReference w:type="default" r:id="rId45"/>
      <w:footerReference w:type="even" r:id="rId46"/>
      <w:footerReference w:type="default" r:id="rId47"/>
      <w:headerReference w:type="first" r:id="rId48"/>
      <w:footerReference w:type="first" r:id="rId49"/>
      <w:pgSz w:w="12240" w:h="15840" w:code="1"/>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431F3" w14:textId="77777777" w:rsidR="009B3196" w:rsidRPr="0082148A" w:rsidRDefault="009B3196">
      <w:pPr>
        <w:spacing w:after="0" w:line="240" w:lineRule="auto"/>
      </w:pPr>
      <w:r w:rsidRPr="0082148A">
        <w:separator/>
      </w:r>
    </w:p>
    <w:p w14:paraId="139D3EAD" w14:textId="77777777" w:rsidR="009B3196" w:rsidRPr="0082148A" w:rsidRDefault="009B3196"/>
  </w:endnote>
  <w:endnote w:type="continuationSeparator" w:id="0">
    <w:p w14:paraId="746A80D2" w14:textId="77777777" w:rsidR="009B3196" w:rsidRPr="0082148A" w:rsidRDefault="009B3196">
      <w:pPr>
        <w:spacing w:after="0" w:line="240" w:lineRule="auto"/>
      </w:pPr>
      <w:r w:rsidRPr="0082148A">
        <w:continuationSeparator/>
      </w:r>
    </w:p>
    <w:p w14:paraId="34DCE65C" w14:textId="77777777" w:rsidR="009B3196" w:rsidRPr="0082148A" w:rsidRDefault="009B3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12999" w14:textId="77777777" w:rsidR="00696D06" w:rsidRPr="0082148A" w:rsidRDefault="00696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74C39" w14:textId="77777777" w:rsidR="00B979D8" w:rsidRPr="0082148A" w:rsidRDefault="00917394">
    <w:pPr>
      <w:pStyle w:val="Footer"/>
    </w:pPr>
    <w:r w:rsidRPr="0082148A">
      <w:rPr>
        <w:lang w:bidi="en-GB"/>
      </w:rPr>
      <w:fldChar w:fldCharType="begin"/>
    </w:r>
    <w:r w:rsidRPr="0082148A">
      <w:rPr>
        <w:lang w:bidi="en-GB"/>
      </w:rPr>
      <w:instrText xml:space="preserve"> PAGE   \* MERGEFORMAT </w:instrText>
    </w:r>
    <w:r w:rsidRPr="0082148A">
      <w:rPr>
        <w:lang w:bidi="en-GB"/>
      </w:rPr>
      <w:fldChar w:fldCharType="separate"/>
    </w:r>
    <w:r w:rsidRPr="0082148A">
      <w:rPr>
        <w:lang w:bidi="en-GB"/>
      </w:rPr>
      <w:t>2</w:t>
    </w:r>
    <w:r w:rsidRPr="0082148A">
      <w:rPr>
        <w:lang w:bidi="en-G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DABDD" w14:textId="77777777" w:rsidR="00696D06" w:rsidRPr="0082148A" w:rsidRDefault="00696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8AD11" w14:textId="77777777" w:rsidR="009B3196" w:rsidRPr="0082148A" w:rsidRDefault="009B3196">
      <w:pPr>
        <w:spacing w:after="0" w:line="240" w:lineRule="auto"/>
      </w:pPr>
      <w:r w:rsidRPr="0082148A">
        <w:separator/>
      </w:r>
    </w:p>
    <w:p w14:paraId="1A145C9D" w14:textId="77777777" w:rsidR="009B3196" w:rsidRPr="0082148A" w:rsidRDefault="009B3196"/>
  </w:footnote>
  <w:footnote w:type="continuationSeparator" w:id="0">
    <w:p w14:paraId="00E71D92" w14:textId="77777777" w:rsidR="009B3196" w:rsidRPr="0082148A" w:rsidRDefault="009B3196">
      <w:pPr>
        <w:spacing w:after="0" w:line="240" w:lineRule="auto"/>
      </w:pPr>
      <w:r w:rsidRPr="0082148A">
        <w:continuationSeparator/>
      </w:r>
    </w:p>
    <w:p w14:paraId="3D662A8E" w14:textId="77777777" w:rsidR="009B3196" w:rsidRPr="0082148A" w:rsidRDefault="009B3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D2F2" w14:textId="77777777" w:rsidR="00696D06" w:rsidRPr="0082148A" w:rsidRDefault="00696D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E9C" w14:textId="77777777" w:rsidR="00696D06" w:rsidRPr="0082148A" w:rsidRDefault="00696D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943BD" w14:textId="77777777" w:rsidR="00696D06" w:rsidRPr="0082148A" w:rsidRDefault="00696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CB2B8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D0BE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9F4F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F413F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661F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9E70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624A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FAE6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22351F"/>
    <w:multiLevelType w:val="hybridMultilevel"/>
    <w:tmpl w:val="508A1656"/>
    <w:lvl w:ilvl="0" w:tplc="6B6A5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C111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22F2B2A"/>
    <w:multiLevelType w:val="hybridMultilevel"/>
    <w:tmpl w:val="88ACCCBE"/>
    <w:lvl w:ilvl="0" w:tplc="A63AA22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057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FB0E3A"/>
    <w:multiLevelType w:val="multilevel"/>
    <w:tmpl w:val="D6E81BD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14" w15:restartNumberingAfterBreak="0">
    <w:nsid w:val="492840B8"/>
    <w:multiLevelType w:val="hybridMultilevel"/>
    <w:tmpl w:val="8E142C5A"/>
    <w:lvl w:ilvl="0" w:tplc="DAE895E8">
      <w:start w:val="7"/>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E2B3F6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730925162">
    <w:abstractNumId w:val="13"/>
  </w:num>
  <w:num w:numId="2" w16cid:durableId="1462306008">
    <w:abstractNumId w:val="0"/>
  </w:num>
  <w:num w:numId="3" w16cid:durableId="2003926202">
    <w:abstractNumId w:val="1"/>
  </w:num>
  <w:num w:numId="4" w16cid:durableId="924650425">
    <w:abstractNumId w:val="2"/>
  </w:num>
  <w:num w:numId="5" w16cid:durableId="1797067192">
    <w:abstractNumId w:val="3"/>
  </w:num>
  <w:num w:numId="6" w16cid:durableId="1369067993">
    <w:abstractNumId w:val="15"/>
  </w:num>
  <w:num w:numId="7" w16cid:durableId="1881089112">
    <w:abstractNumId w:val="4"/>
  </w:num>
  <w:num w:numId="8" w16cid:durableId="285695940">
    <w:abstractNumId w:val="5"/>
  </w:num>
  <w:num w:numId="9" w16cid:durableId="711272642">
    <w:abstractNumId w:val="6"/>
  </w:num>
  <w:num w:numId="10" w16cid:durableId="1321688047">
    <w:abstractNumId w:val="7"/>
  </w:num>
  <w:num w:numId="11" w16cid:durableId="1881740097">
    <w:abstractNumId w:val="8"/>
  </w:num>
  <w:num w:numId="12" w16cid:durableId="1187134518">
    <w:abstractNumId w:val="16"/>
  </w:num>
  <w:num w:numId="13" w16cid:durableId="1232886672">
    <w:abstractNumId w:val="10"/>
  </w:num>
  <w:num w:numId="14" w16cid:durableId="2014720980">
    <w:abstractNumId w:val="12"/>
  </w:num>
  <w:num w:numId="15" w16cid:durableId="1853686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01513786">
    <w:abstractNumId w:val="14"/>
  </w:num>
  <w:num w:numId="17" w16cid:durableId="1881018753">
    <w:abstractNumId w:val="9"/>
  </w:num>
  <w:num w:numId="18" w16cid:durableId="7776074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D77"/>
    <w:rsid w:val="00051678"/>
    <w:rsid w:val="00053598"/>
    <w:rsid w:val="00070E8C"/>
    <w:rsid w:val="00073776"/>
    <w:rsid w:val="00080C63"/>
    <w:rsid w:val="000B567E"/>
    <w:rsid w:val="000C419B"/>
    <w:rsid w:val="000C47C7"/>
    <w:rsid w:val="000D1F66"/>
    <w:rsid w:val="000D3390"/>
    <w:rsid w:val="00142A14"/>
    <w:rsid w:val="001800F8"/>
    <w:rsid w:val="001826ED"/>
    <w:rsid w:val="001A199E"/>
    <w:rsid w:val="001C4AE0"/>
    <w:rsid w:val="002042C5"/>
    <w:rsid w:val="00226A7B"/>
    <w:rsid w:val="00282D77"/>
    <w:rsid w:val="00294C3F"/>
    <w:rsid w:val="002A6E43"/>
    <w:rsid w:val="002C1552"/>
    <w:rsid w:val="002F4315"/>
    <w:rsid w:val="00303660"/>
    <w:rsid w:val="00315E05"/>
    <w:rsid w:val="0034617C"/>
    <w:rsid w:val="00356102"/>
    <w:rsid w:val="003B0C99"/>
    <w:rsid w:val="003B5C73"/>
    <w:rsid w:val="003C3797"/>
    <w:rsid w:val="003F2336"/>
    <w:rsid w:val="003F397A"/>
    <w:rsid w:val="003F3D12"/>
    <w:rsid w:val="0042432F"/>
    <w:rsid w:val="004343C1"/>
    <w:rsid w:val="004825FB"/>
    <w:rsid w:val="004C0D7C"/>
    <w:rsid w:val="00521179"/>
    <w:rsid w:val="00532DD5"/>
    <w:rsid w:val="0055429E"/>
    <w:rsid w:val="00563BC2"/>
    <w:rsid w:val="00567C7E"/>
    <w:rsid w:val="005C7BF4"/>
    <w:rsid w:val="006272EE"/>
    <w:rsid w:val="00682531"/>
    <w:rsid w:val="00696D06"/>
    <w:rsid w:val="006B5550"/>
    <w:rsid w:val="006B6AF4"/>
    <w:rsid w:val="007002A7"/>
    <w:rsid w:val="00721AE6"/>
    <w:rsid w:val="0073011C"/>
    <w:rsid w:val="00740829"/>
    <w:rsid w:val="00793758"/>
    <w:rsid w:val="007A06AE"/>
    <w:rsid w:val="00807F4F"/>
    <w:rsid w:val="00814746"/>
    <w:rsid w:val="0082148A"/>
    <w:rsid w:val="00851934"/>
    <w:rsid w:val="00851BEE"/>
    <w:rsid w:val="00854998"/>
    <w:rsid w:val="00855E75"/>
    <w:rsid w:val="00890F29"/>
    <w:rsid w:val="008B3634"/>
    <w:rsid w:val="008D56E4"/>
    <w:rsid w:val="008D7237"/>
    <w:rsid w:val="00917394"/>
    <w:rsid w:val="009866E2"/>
    <w:rsid w:val="00990DDF"/>
    <w:rsid w:val="009B3196"/>
    <w:rsid w:val="009E5501"/>
    <w:rsid w:val="00A40744"/>
    <w:rsid w:val="00AE3359"/>
    <w:rsid w:val="00B51EB3"/>
    <w:rsid w:val="00B5385E"/>
    <w:rsid w:val="00B979D8"/>
    <w:rsid w:val="00BA2934"/>
    <w:rsid w:val="00BA35AE"/>
    <w:rsid w:val="00BB1F80"/>
    <w:rsid w:val="00BB7054"/>
    <w:rsid w:val="00BC238F"/>
    <w:rsid w:val="00C11B7B"/>
    <w:rsid w:val="00CF7F3E"/>
    <w:rsid w:val="00D32A7B"/>
    <w:rsid w:val="00D53981"/>
    <w:rsid w:val="00DA110E"/>
    <w:rsid w:val="00DB445C"/>
    <w:rsid w:val="00DC7939"/>
    <w:rsid w:val="00DE20E9"/>
    <w:rsid w:val="00E129F9"/>
    <w:rsid w:val="00E60CF9"/>
    <w:rsid w:val="00E91F6C"/>
    <w:rsid w:val="00EC02AE"/>
    <w:rsid w:val="00F10F25"/>
    <w:rsid w:val="00F4706E"/>
    <w:rsid w:val="00F67825"/>
    <w:rsid w:val="00F8104F"/>
    <w:rsid w:val="00FB1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A5E18C"/>
  <w15:chartTrackingRefBased/>
  <w15:docId w15:val="{89229A6E-FFD9-429A-AF17-EF27836F6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6"/>
      </w:numPr>
      <w:ind w:left="1080"/>
      <w:contextualSpacing/>
    </w:pPr>
  </w:style>
  <w:style w:type="paragraph" w:styleId="ListBullet">
    <w:name w:val="List Bullet"/>
    <w:basedOn w:val="Normal"/>
    <w:uiPriority w:val="10"/>
    <w:rsid w:val="003F2336"/>
    <w:pPr>
      <w:numPr>
        <w:numId w:val="11"/>
      </w:numPr>
      <w:ind w:left="1080"/>
      <w:contextualSpacing/>
    </w:pPr>
  </w:style>
  <w:style w:type="paragraph" w:styleId="ListParagraph">
    <w:name w:val="List Paragraph"/>
    <w:basedOn w:val="Normal"/>
    <w:uiPriority w:val="34"/>
    <w:unhideWhenUsed/>
    <w:qFormat/>
    <w:rsid w:val="00282D77"/>
    <w:pPr>
      <w:ind w:left="720"/>
      <w:contextualSpacing/>
    </w:pPr>
  </w:style>
  <w:style w:type="table" w:styleId="TableGrid">
    <w:name w:val="Table Grid"/>
    <w:basedOn w:val="TableNormal"/>
    <w:uiPriority w:val="39"/>
    <w:rsid w:val="00DE20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6E43"/>
    <w:rPr>
      <w:color w:val="407F83" w:themeColor="hyperlink"/>
      <w:u w:val="single"/>
    </w:rPr>
  </w:style>
  <w:style w:type="character" w:styleId="UnresolvedMention">
    <w:name w:val="Unresolved Mention"/>
    <w:basedOn w:val="DefaultParagraphFont"/>
    <w:uiPriority w:val="99"/>
    <w:semiHidden/>
    <w:unhideWhenUsed/>
    <w:rsid w:val="002A6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956052">
      <w:bodyDiv w:val="1"/>
      <w:marLeft w:val="0"/>
      <w:marRight w:val="0"/>
      <w:marTop w:val="0"/>
      <w:marBottom w:val="0"/>
      <w:divBdr>
        <w:top w:val="none" w:sz="0" w:space="0" w:color="auto"/>
        <w:left w:val="none" w:sz="0" w:space="0" w:color="auto"/>
        <w:bottom w:val="none" w:sz="0" w:space="0" w:color="auto"/>
        <w:right w:val="none" w:sz="0" w:space="0" w:color="auto"/>
      </w:divBdr>
    </w:div>
    <w:div w:id="722798406">
      <w:bodyDiv w:val="1"/>
      <w:marLeft w:val="0"/>
      <w:marRight w:val="0"/>
      <w:marTop w:val="0"/>
      <w:marBottom w:val="0"/>
      <w:divBdr>
        <w:top w:val="none" w:sz="0" w:space="0" w:color="auto"/>
        <w:left w:val="none" w:sz="0" w:space="0" w:color="auto"/>
        <w:bottom w:val="none" w:sz="0" w:space="0" w:color="auto"/>
        <w:right w:val="none" w:sz="0" w:space="0" w:color="auto"/>
      </w:divBdr>
    </w:div>
    <w:div w:id="889069491">
      <w:bodyDiv w:val="1"/>
      <w:marLeft w:val="0"/>
      <w:marRight w:val="0"/>
      <w:marTop w:val="0"/>
      <w:marBottom w:val="0"/>
      <w:divBdr>
        <w:top w:val="none" w:sz="0" w:space="0" w:color="auto"/>
        <w:left w:val="none" w:sz="0" w:space="0" w:color="auto"/>
        <w:bottom w:val="none" w:sz="0" w:space="0" w:color="auto"/>
        <w:right w:val="none" w:sz="0" w:space="0" w:color="auto"/>
      </w:divBdr>
    </w:div>
    <w:div w:id="1051995751">
      <w:bodyDiv w:val="1"/>
      <w:marLeft w:val="0"/>
      <w:marRight w:val="0"/>
      <w:marTop w:val="0"/>
      <w:marBottom w:val="0"/>
      <w:divBdr>
        <w:top w:val="none" w:sz="0" w:space="0" w:color="auto"/>
        <w:left w:val="none" w:sz="0" w:space="0" w:color="auto"/>
        <w:bottom w:val="none" w:sz="0" w:space="0" w:color="auto"/>
        <w:right w:val="none" w:sz="0" w:space="0" w:color="auto"/>
      </w:divBdr>
    </w:div>
    <w:div w:id="1204055587">
      <w:bodyDiv w:val="1"/>
      <w:marLeft w:val="0"/>
      <w:marRight w:val="0"/>
      <w:marTop w:val="0"/>
      <w:marBottom w:val="0"/>
      <w:divBdr>
        <w:top w:val="none" w:sz="0" w:space="0" w:color="auto"/>
        <w:left w:val="none" w:sz="0" w:space="0" w:color="auto"/>
        <w:bottom w:val="none" w:sz="0" w:space="0" w:color="auto"/>
        <w:right w:val="none" w:sz="0" w:space="0" w:color="auto"/>
      </w:divBdr>
    </w:div>
    <w:div w:id="1229730270">
      <w:bodyDiv w:val="1"/>
      <w:marLeft w:val="0"/>
      <w:marRight w:val="0"/>
      <w:marTop w:val="0"/>
      <w:marBottom w:val="0"/>
      <w:divBdr>
        <w:top w:val="none" w:sz="0" w:space="0" w:color="auto"/>
        <w:left w:val="none" w:sz="0" w:space="0" w:color="auto"/>
        <w:bottom w:val="none" w:sz="0" w:space="0" w:color="auto"/>
        <w:right w:val="none" w:sz="0" w:space="0" w:color="auto"/>
      </w:divBdr>
    </w:div>
    <w:div w:id="1451583633">
      <w:bodyDiv w:val="1"/>
      <w:marLeft w:val="0"/>
      <w:marRight w:val="0"/>
      <w:marTop w:val="0"/>
      <w:marBottom w:val="0"/>
      <w:divBdr>
        <w:top w:val="none" w:sz="0" w:space="0" w:color="auto"/>
        <w:left w:val="none" w:sz="0" w:space="0" w:color="auto"/>
        <w:bottom w:val="none" w:sz="0" w:space="0" w:color="auto"/>
        <w:right w:val="none" w:sz="0" w:space="0" w:color="auto"/>
      </w:divBdr>
    </w:div>
    <w:div w:id="1708991217">
      <w:bodyDiv w:val="1"/>
      <w:marLeft w:val="0"/>
      <w:marRight w:val="0"/>
      <w:marTop w:val="0"/>
      <w:marBottom w:val="0"/>
      <w:divBdr>
        <w:top w:val="none" w:sz="0" w:space="0" w:color="auto"/>
        <w:left w:val="none" w:sz="0" w:space="0" w:color="auto"/>
        <w:bottom w:val="none" w:sz="0" w:space="0" w:color="auto"/>
        <w:right w:val="none" w:sz="0" w:space="0" w:color="auto"/>
      </w:divBdr>
    </w:div>
    <w:div w:id="1848905893">
      <w:bodyDiv w:val="1"/>
      <w:marLeft w:val="0"/>
      <w:marRight w:val="0"/>
      <w:marTop w:val="0"/>
      <w:marBottom w:val="0"/>
      <w:divBdr>
        <w:top w:val="none" w:sz="0" w:space="0" w:color="auto"/>
        <w:left w:val="none" w:sz="0" w:space="0" w:color="auto"/>
        <w:bottom w:val="none" w:sz="0" w:space="0" w:color="auto"/>
        <w:right w:val="none" w:sz="0" w:space="0" w:color="auto"/>
      </w:divBdr>
    </w:div>
    <w:div w:id="1853033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youtu.be/H0_3SJh4Rqs?si=0gm1JLjvhItYEN1g" TargetMode="External"/><Relationship Id="rId42" Type="http://schemas.openxmlformats.org/officeDocument/2006/relationships/image" Target="media/image31.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playground.tensorflow.or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hota\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FA3081-9F73-4E48-8BA3-F4F5EC362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E6E7B0-41D8-4F6F-932A-948114895A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27C93EBD-913D-43AC-BFE1-408CCECB087C}">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Create an outline.dotx</Template>
  <TotalTime>209</TotalTime>
  <Pages>14</Pages>
  <Words>661</Words>
  <Characters>3768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JHOTA</dc:creator>
  <cp:keywords/>
  <dc:description/>
  <cp:lastModifiedBy>YASH JHOTA</cp:lastModifiedBy>
  <cp:revision>12</cp:revision>
  <dcterms:created xsi:type="dcterms:W3CDTF">2025-03-07T10:16:00Z</dcterms:created>
  <dcterms:modified xsi:type="dcterms:W3CDTF">2025-03-10T16:10:00Z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